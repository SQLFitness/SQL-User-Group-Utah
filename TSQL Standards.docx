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27735"/>
        <w:docPartObj>
          <w:docPartGallery w:val="Cover Pages"/>
          <w:docPartUnique/>
        </w:docPartObj>
      </w:sdtPr>
      <w:sdtEndPr>
        <w:rPr>
          <w:color w:val="EBDDC3" w:themeColor="background2"/>
        </w:rPr>
      </w:sdtEndPr>
      <w:sdtContent>
        <w:tbl>
          <w:tblPr>
            <w:tblStyle w:val="TableGrid"/>
            <w:tblW w:w="5371"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86"/>
            <w:gridCol w:w="9815"/>
          </w:tblGrid>
          <w:tr w:rsidR="00854C04" w14:paraId="46A1CE0F" w14:textId="77777777" w:rsidTr="00094A7C">
            <w:trPr>
              <w:trHeight w:val="3960"/>
              <w:jc w:val="center"/>
            </w:trPr>
            <w:tc>
              <w:tcPr>
                <w:tcW w:w="754" w:type="pct"/>
                <w:tcBorders>
                  <w:top w:val="nil"/>
                  <w:left w:val="nil"/>
                  <w:bottom w:val="nil"/>
                  <w:right w:val="nil"/>
                </w:tcBorders>
                <w:shd w:val="clear" w:color="auto" w:fill="auto"/>
              </w:tcPr>
              <w:p w14:paraId="46A1CE0D" w14:textId="77777777" w:rsidR="00854C04" w:rsidRDefault="00854C04">
                <w:pPr>
                  <w:pStyle w:val="NoSpacing"/>
                </w:pPr>
              </w:p>
            </w:tc>
            <w:tc>
              <w:tcPr>
                <w:tcW w:w="4246" w:type="pct"/>
                <w:tcBorders>
                  <w:top w:val="nil"/>
                  <w:left w:val="nil"/>
                  <w:bottom w:val="nil"/>
                  <w:right w:val="nil"/>
                </w:tcBorders>
                <w:shd w:val="clear" w:color="auto" w:fill="auto"/>
                <w:tcMar>
                  <w:left w:w="115" w:type="dxa"/>
                  <w:bottom w:w="115" w:type="dxa"/>
                </w:tcMar>
                <w:vAlign w:val="bottom"/>
              </w:tcPr>
              <w:p w14:paraId="46A1CE0E" w14:textId="77777777" w:rsidR="00854C04" w:rsidRDefault="002050CC" w:rsidP="00B12207">
                <w:pPr>
                  <w:pStyle w:val="NoSpacing"/>
                  <w:rPr>
                    <w:rFonts w:asciiTheme="majorHAnsi" w:hAnsiTheme="majorHAnsi"/>
                    <w:color w:val="775F55" w:themeColor="text2"/>
                    <w:sz w:val="120"/>
                    <w:szCs w:val="120"/>
                  </w:rPr>
                </w:pPr>
                <w:sdt>
                  <w:sdtPr>
                    <w:rPr>
                      <w:rFonts w:asciiTheme="majorHAnsi" w:hAnsiTheme="majorHAnsi"/>
                      <w:caps/>
                      <w:color w:val="775F55" w:themeColor="text2"/>
                      <w:sz w:val="110"/>
                      <w:szCs w:val="110"/>
                    </w:rPr>
                    <w:alias w:val="Title"/>
                    <w:id w:val="541102321"/>
                    <w:placeholder>
                      <w:docPart w:val="D1DA18C02EB94C5A8E383A9994A95CE7"/>
                    </w:placeholder>
                    <w:dataBinding w:prefixMappings="xmlns:ns0='http://schemas.openxmlformats.org/package/2006/metadata/core-properties' xmlns:ns1='http://purl.org/dc/elements/1.1/'" w:xpath="/ns0:coreProperties[1]/ns1:title[1]" w:storeItemID="{6C3C8BC8-F283-45AE-878A-BAB7291924A1}"/>
                    <w:text/>
                  </w:sdtPr>
                  <w:sdtEndPr/>
                  <w:sdtContent>
                    <w:r w:rsidR="00A50600">
                      <w:rPr>
                        <w:rFonts w:asciiTheme="majorHAnsi" w:hAnsiTheme="majorHAnsi"/>
                        <w:caps/>
                        <w:color w:val="775F55" w:themeColor="text2"/>
                        <w:sz w:val="110"/>
                        <w:szCs w:val="110"/>
                      </w:rPr>
                      <w:t>T-SQL code standard</w:t>
                    </w:r>
                  </w:sdtContent>
                </w:sdt>
              </w:p>
            </w:tc>
          </w:tr>
          <w:tr w:rsidR="00094A7C" w14:paraId="46A1CE12" w14:textId="77777777" w:rsidTr="00094A7C">
            <w:trPr>
              <w:jc w:val="center"/>
            </w:trPr>
            <w:tc>
              <w:tcPr>
                <w:tcW w:w="5000" w:type="pct"/>
                <w:gridSpan w:val="2"/>
                <w:tcBorders>
                  <w:top w:val="nil"/>
                  <w:left w:val="nil"/>
                  <w:bottom w:val="nil"/>
                  <w:right w:val="nil"/>
                </w:tcBorders>
                <w:shd w:val="clear" w:color="auto" w:fill="auto"/>
              </w:tcPr>
              <w:p w14:paraId="46A1CE11" w14:textId="59DD8AAA" w:rsidR="00094A7C" w:rsidRDefault="00094A7C" w:rsidP="00094A7C">
                <w:pPr>
                  <w:jc w:val="right"/>
                </w:pPr>
                <w:r>
                  <w:rPr>
                    <w:noProof/>
                    <w:color w:val="EBDDC3" w:themeColor="background2"/>
                    <w:lang w:eastAsia="en-US"/>
                  </w:rPr>
                  <w:drawing>
                    <wp:inline distT="0" distB="0" distL="0" distR="0" wp14:anchorId="55F87160" wp14:editId="1A2D608C">
                      <wp:extent cx="6343650" cy="1952625"/>
                      <wp:effectExtent l="0" t="0" r="0" b="0"/>
                      <wp:docPr id="1" name="Picture 1" descr="C:\Users\speterso\AppData\Local\Microsoft\Windows\INetCache\Content.Word\BobbyT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eterso\AppData\Local\Microsoft\Windows\INetCache\Content.Word\BobbyTabl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1952625"/>
                              </a:xfrm>
                              <a:prstGeom prst="rect">
                                <a:avLst/>
                              </a:prstGeom>
                              <a:noFill/>
                              <a:ln>
                                <a:noFill/>
                              </a:ln>
                            </pic:spPr>
                          </pic:pic>
                        </a:graphicData>
                      </a:graphic>
                    </wp:inline>
                  </w:drawing>
                </w:r>
              </w:p>
            </w:tc>
          </w:tr>
          <w:tr w:rsidR="00854C04" w14:paraId="46A1CE15" w14:textId="77777777" w:rsidTr="00094A7C">
            <w:trPr>
              <w:trHeight w:val="864"/>
              <w:jc w:val="center"/>
            </w:trPr>
            <w:tc>
              <w:tcPr>
                <w:tcW w:w="754" w:type="pct"/>
                <w:tcBorders>
                  <w:top w:val="nil"/>
                  <w:left w:val="nil"/>
                  <w:bottom w:val="nil"/>
                </w:tcBorders>
                <w:shd w:val="clear" w:color="auto" w:fill="DD8047" w:themeFill="accent2"/>
                <w:vAlign w:val="center"/>
              </w:tcPr>
              <w:p w14:paraId="46A1CE13" w14:textId="3C1C4345" w:rsidR="00854C04" w:rsidRDefault="002050CC" w:rsidP="001B7011">
                <w:pPr>
                  <w:pStyle w:val="NoSpacing"/>
                  <w:jc w:val="center"/>
                  <w:rPr>
                    <w:color w:val="FFFFFF" w:themeColor="background1"/>
                    <w:sz w:val="32"/>
                    <w:szCs w:val="32"/>
                  </w:rPr>
                </w:pPr>
                <w:sdt>
                  <w:sdtPr>
                    <w:rPr>
                      <w:color w:val="FFFFFF" w:themeColor="background1"/>
                      <w:sz w:val="32"/>
                      <w:szCs w:val="32"/>
                    </w:rPr>
                    <w:alias w:val="Date"/>
                    <w:id w:val="541102334"/>
                    <w:date w:fullDate="2015-06-18T00:00:00Z">
                      <w:dateFormat w:val="M/d/yyyy"/>
                      <w:lid w:val="en-US"/>
                      <w:storeMappedDataAs w:val="dateTime"/>
                      <w:calendar w:val="gregorian"/>
                    </w:date>
                  </w:sdtPr>
                  <w:sdtEndPr/>
                  <w:sdtContent>
                    <w:r w:rsidR="001B7011">
                      <w:rPr>
                        <w:color w:val="FFFFFF" w:themeColor="background1"/>
                        <w:sz w:val="32"/>
                        <w:szCs w:val="32"/>
                      </w:rPr>
                      <w:t>6/18/2015</w:t>
                    </w:r>
                  </w:sdtContent>
                </w:sdt>
              </w:p>
            </w:tc>
            <w:tc>
              <w:tcPr>
                <w:tcW w:w="4246" w:type="pct"/>
                <w:tcBorders>
                  <w:top w:val="nil"/>
                  <w:bottom w:val="nil"/>
                  <w:right w:val="nil"/>
                </w:tcBorders>
                <w:shd w:val="clear" w:color="auto" w:fill="94B6D2" w:themeFill="accent1"/>
                <w:tcMar>
                  <w:left w:w="216" w:type="dxa"/>
                </w:tcMar>
                <w:vAlign w:val="center"/>
              </w:tcPr>
              <w:p w14:paraId="46A1CE14" w14:textId="77777777" w:rsidR="00854C04" w:rsidRDefault="002050CC" w:rsidP="00940AB6">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B12207">
                      <w:rPr>
                        <w:color w:val="FFFFFF" w:themeColor="background1"/>
                        <w:sz w:val="40"/>
                        <w:szCs w:val="40"/>
                      </w:rPr>
                      <w:t>Standards for 1</w:t>
                    </w:r>
                    <w:r w:rsidR="00124D09">
                      <w:rPr>
                        <w:color w:val="FFFFFF" w:themeColor="background1"/>
                        <w:sz w:val="40"/>
                        <w:szCs w:val="40"/>
                      </w:rPr>
                      <w:t>-</w:t>
                    </w:r>
                    <w:r w:rsidR="00B12207">
                      <w:rPr>
                        <w:color w:val="FFFFFF" w:themeColor="background1"/>
                        <w:sz w:val="40"/>
                        <w:szCs w:val="40"/>
                      </w:rPr>
                      <w:t>800 CONT</w:t>
                    </w:r>
                    <w:r w:rsidR="00830BB5">
                      <w:rPr>
                        <w:color w:val="FFFFFF" w:themeColor="background1"/>
                        <w:sz w:val="40"/>
                        <w:szCs w:val="40"/>
                      </w:rPr>
                      <w:t>A</w:t>
                    </w:r>
                    <w:r w:rsidR="00B12207">
                      <w:rPr>
                        <w:color w:val="FFFFFF" w:themeColor="background1"/>
                        <w:sz w:val="40"/>
                        <w:szCs w:val="40"/>
                      </w:rPr>
                      <w:t>C</w:t>
                    </w:r>
                    <w:r w:rsidR="00940AB6">
                      <w:rPr>
                        <w:color w:val="FFFFFF" w:themeColor="background1"/>
                        <w:sz w:val="40"/>
                        <w:szCs w:val="40"/>
                      </w:rPr>
                      <w:t>T</w:t>
                    </w:r>
                    <w:r w:rsidR="00B12207">
                      <w:rPr>
                        <w:color w:val="FFFFFF" w:themeColor="background1"/>
                        <w:sz w:val="40"/>
                        <w:szCs w:val="40"/>
                      </w:rPr>
                      <w:t>S T-SQL code</w:t>
                    </w:r>
                  </w:sdtContent>
                </w:sdt>
              </w:p>
            </w:tc>
          </w:tr>
          <w:tr w:rsidR="00854C04" w14:paraId="46A1CE19" w14:textId="77777777" w:rsidTr="00094A7C">
            <w:trPr>
              <w:jc w:val="center"/>
            </w:trPr>
            <w:tc>
              <w:tcPr>
                <w:tcW w:w="754" w:type="pct"/>
                <w:tcBorders>
                  <w:top w:val="nil"/>
                  <w:left w:val="nil"/>
                  <w:bottom w:val="nil"/>
                  <w:right w:val="nil"/>
                </w:tcBorders>
                <w:shd w:val="clear" w:color="auto" w:fill="auto"/>
                <w:vAlign w:val="center"/>
              </w:tcPr>
              <w:p w14:paraId="46A1CE16" w14:textId="77777777" w:rsidR="00854C04" w:rsidRDefault="00854C04">
                <w:pPr>
                  <w:pStyle w:val="NoSpacing"/>
                  <w:rPr>
                    <w:color w:val="FFFFFF" w:themeColor="background1"/>
                    <w:sz w:val="36"/>
                    <w:szCs w:val="36"/>
                  </w:rPr>
                </w:pPr>
              </w:p>
            </w:tc>
            <w:tc>
              <w:tcPr>
                <w:tcW w:w="4246" w:type="pct"/>
                <w:tcBorders>
                  <w:top w:val="nil"/>
                  <w:left w:val="nil"/>
                  <w:bottom w:val="nil"/>
                  <w:right w:val="nil"/>
                </w:tcBorders>
                <w:shd w:val="clear" w:color="auto" w:fill="auto"/>
                <w:tcMar>
                  <w:top w:w="432" w:type="dxa"/>
                  <w:left w:w="216" w:type="dxa"/>
                  <w:right w:w="432" w:type="dxa"/>
                </w:tcMar>
              </w:tcPr>
              <w:p w14:paraId="46A1CE17" w14:textId="77777777" w:rsidR="00854C04" w:rsidRPr="00FA7D06" w:rsidRDefault="00B12207">
                <w:pPr>
                  <w:pStyle w:val="NoSpacing"/>
                  <w:spacing w:line="360" w:lineRule="auto"/>
                  <w:rPr>
                    <w:rFonts w:asciiTheme="majorHAnsi" w:hAnsiTheme="majorHAnsi"/>
                    <w:sz w:val="22"/>
                    <w:szCs w:val="22"/>
                  </w:rPr>
                </w:pPr>
                <w:r w:rsidRPr="00FA7D06">
                  <w:rPr>
                    <w:rFonts w:asciiTheme="majorHAnsi" w:hAnsiTheme="majorHAnsi"/>
                    <w:sz w:val="22"/>
                    <w:szCs w:val="22"/>
                  </w:rPr>
                  <w:t>The standard helps to enforce best practices and avoid pitfalls, and makes knowledge dissemination across the team easier.  The coding standard presented next c</w:t>
                </w:r>
                <w:r w:rsidR="00FA7D06" w:rsidRPr="00FA7D06">
                  <w:rPr>
                    <w:rFonts w:asciiTheme="majorHAnsi" w:hAnsiTheme="majorHAnsi"/>
                    <w:sz w:val="22"/>
                    <w:szCs w:val="22"/>
                  </w:rPr>
                  <w:t xml:space="preserve">ontains </w:t>
                </w:r>
                <w:r w:rsidRPr="00FA7D06">
                  <w:rPr>
                    <w:rFonts w:asciiTheme="majorHAnsi" w:hAnsiTheme="majorHAnsi"/>
                    <w:sz w:val="22"/>
                    <w:szCs w:val="22"/>
                  </w:rPr>
                  <w:t>best practices, dos and don’ts, pitfa</w:t>
                </w:r>
                <w:r w:rsidR="00FA7D06" w:rsidRPr="00FA7D06">
                  <w:rPr>
                    <w:rFonts w:asciiTheme="majorHAnsi" w:hAnsiTheme="majorHAnsi"/>
                    <w:sz w:val="22"/>
                    <w:szCs w:val="22"/>
                  </w:rPr>
                  <w:t>lls, guidelines and recommendat</w:t>
                </w:r>
                <w:r w:rsidRPr="00FA7D06">
                  <w:rPr>
                    <w:rFonts w:asciiTheme="majorHAnsi" w:hAnsiTheme="majorHAnsi"/>
                    <w:sz w:val="22"/>
                    <w:szCs w:val="22"/>
                  </w:rPr>
                  <w:t>ions, as well as</w:t>
                </w:r>
                <w:r w:rsidR="00FA7D06" w:rsidRPr="00FA7D06">
                  <w:rPr>
                    <w:rFonts w:asciiTheme="majorHAnsi" w:hAnsiTheme="majorHAnsi"/>
                    <w:sz w:val="22"/>
                    <w:szCs w:val="22"/>
                  </w:rPr>
                  <w:t xml:space="preserve"> naming conventions and styles.  </w:t>
                </w:r>
                <w:r w:rsidR="00FA7D06" w:rsidRPr="00FA7D06">
                  <w:rPr>
                    <w:sz w:val="22"/>
                    <w:szCs w:val="22"/>
                  </w:rPr>
                  <w:t>Writing T-SQL is a highly creative process and real-life code can never be as formalized as the examples in this guide - use it as a style guideline.</w:t>
                </w:r>
              </w:p>
              <w:p w14:paraId="46A1CE18" w14:textId="77777777" w:rsidR="00854C04" w:rsidRDefault="002050CC">
                <w:pPr>
                  <w:pStyle w:val="NoSpacing"/>
                  <w:rPr>
                    <w:rFonts w:asciiTheme="majorHAnsi" w:hAnsiTheme="majorHAnsi"/>
                    <w:i/>
                    <w:color w:val="775F55" w:themeColor="text2"/>
                    <w:sz w:val="26"/>
                    <w:szCs w:val="26"/>
                  </w:rPr>
                </w:pPr>
              </w:p>
            </w:tc>
          </w:tr>
        </w:tbl>
      </w:sdtContent>
    </w:sdt>
    <w:p w14:paraId="46A1CE1A" w14:textId="77777777" w:rsidR="00716368" w:rsidRDefault="00716368">
      <w:pPr>
        <w:pStyle w:val="Title"/>
      </w:pPr>
    </w:p>
    <w:p w14:paraId="772DBD60" w14:textId="77777777" w:rsidR="00094A7C" w:rsidRDefault="00094A7C" w:rsidP="00094A7C">
      <w:pPr>
        <w:spacing w:after="200" w:line="276" w:lineRule="auto"/>
        <w:jc w:val="right"/>
      </w:pPr>
    </w:p>
    <w:p w14:paraId="5CA909B9" w14:textId="77777777" w:rsidR="00094A7C" w:rsidRDefault="00094A7C">
      <w:pPr>
        <w:spacing w:after="200" w:line="276" w:lineRule="auto"/>
      </w:pPr>
      <w:r>
        <w:br w:type="page"/>
      </w:r>
    </w:p>
    <w:p w14:paraId="46A1CE1B" w14:textId="30C6FB72" w:rsidR="00716368" w:rsidRDefault="00716368" w:rsidP="00094A7C">
      <w:pPr>
        <w:spacing w:after="200" w:line="276" w:lineRule="auto"/>
        <w:jc w:val="right"/>
        <w:rPr>
          <w:color w:val="775F55" w:themeColor="text2"/>
          <w:sz w:val="72"/>
          <w:szCs w:val="48"/>
        </w:rPr>
      </w:pPr>
      <w:r>
        <w:lastRenderedPageBreak/>
        <w:br w:type="page"/>
      </w:r>
    </w:p>
    <w:p w14:paraId="46A1CE1C" w14:textId="77777777" w:rsidR="00FA7D06" w:rsidRDefault="002050CC" w:rsidP="00FA7D06">
      <w:pPr>
        <w:pStyle w:val="Title"/>
      </w:pPr>
      <w:sdt>
        <w:sdtPr>
          <w:id w:val="11534292"/>
          <w:dataBinding w:prefixMappings="xmlns:ns0='http://schemas.openxmlformats.org/package/2006/metadata/core-properties' xmlns:ns1='http://purl.org/dc/elements/1.1/'" w:xpath="/ns0:coreProperties[1]/ns1:title[1]" w:storeItemID="{6C3C8BC8-F283-45AE-878A-BAB7291924A1}"/>
          <w:text/>
        </w:sdtPr>
        <w:sdtEndPr/>
        <w:sdtContent>
          <w:r w:rsidR="005E6604">
            <w:t>T-SQL code standard</w:t>
          </w:r>
        </w:sdtContent>
      </w:sdt>
    </w:p>
    <w:p w14:paraId="46A1CE1D" w14:textId="77777777" w:rsidR="00CF1696" w:rsidRDefault="002050CC" w:rsidP="00FA7D06">
      <w:pPr>
        <w:pStyle w:val="Subtitle"/>
        <w:rPr>
          <w:color w:val="355D7E" w:themeColor="accent1" w:themeShade="80"/>
          <w:sz w:val="40"/>
          <w:szCs w:val="40"/>
        </w:rPr>
      </w:pPr>
      <w:sdt>
        <w:sdtPr>
          <w:rPr>
            <w:color w:val="355D7E" w:themeColor="accent1" w:themeShade="80"/>
            <w:sz w:val="40"/>
            <w:szCs w:val="40"/>
          </w:rPr>
          <w:id w:val="11534293"/>
          <w:text/>
        </w:sdtPr>
        <w:sdtEndPr/>
        <w:sdtContent>
          <w:r w:rsidR="00FA7D06" w:rsidRPr="00B12207">
            <w:rPr>
              <w:color w:val="355D7E" w:themeColor="accent1" w:themeShade="80"/>
              <w:sz w:val="40"/>
              <w:szCs w:val="40"/>
            </w:rPr>
            <w:t>Standards for 1800 CONT</w:t>
          </w:r>
          <w:r w:rsidR="00FA7D06">
            <w:rPr>
              <w:color w:val="355D7E" w:themeColor="accent1" w:themeShade="80"/>
              <w:sz w:val="40"/>
              <w:szCs w:val="40"/>
            </w:rPr>
            <w:t>a</w:t>
          </w:r>
          <w:r w:rsidR="00FA7D06" w:rsidRPr="00B12207">
            <w:rPr>
              <w:color w:val="355D7E" w:themeColor="accent1" w:themeShade="80"/>
              <w:sz w:val="40"/>
              <w:szCs w:val="40"/>
            </w:rPr>
            <w:t>CT</w:t>
          </w:r>
          <w:r w:rsidR="00FA7D06">
            <w:rPr>
              <w:color w:val="355D7E" w:themeColor="accent1" w:themeShade="80"/>
              <w:sz w:val="40"/>
              <w:szCs w:val="40"/>
            </w:rPr>
            <w:t>s</w:t>
          </w:r>
          <w:r w:rsidR="00FA7D06" w:rsidRPr="00B12207">
            <w:rPr>
              <w:color w:val="355D7E" w:themeColor="accent1" w:themeShade="80"/>
              <w:sz w:val="40"/>
              <w:szCs w:val="40"/>
            </w:rPr>
            <w:t xml:space="preserve"> T-SQL code</w:t>
          </w:r>
        </w:sdtContent>
      </w:sdt>
    </w:p>
    <w:sdt>
      <w:sdtPr>
        <w:rPr>
          <w:rFonts w:asciiTheme="minorHAnsi" w:eastAsiaTheme="minorHAnsi" w:hAnsiTheme="minorHAnsi" w:cs="Times New Roman"/>
          <w:b w:val="0"/>
          <w:bCs w:val="0"/>
          <w:color w:val="auto"/>
          <w:sz w:val="23"/>
          <w:szCs w:val="20"/>
          <w:lang w:eastAsia="ja-JP"/>
        </w:rPr>
        <w:id w:val="11534296"/>
        <w:docPartObj>
          <w:docPartGallery w:val="Table of Contents"/>
          <w:docPartUnique/>
        </w:docPartObj>
      </w:sdtPr>
      <w:sdtEndPr/>
      <w:sdtContent>
        <w:p w14:paraId="46A1CE1E" w14:textId="77777777" w:rsidR="00CF1696" w:rsidRDefault="00CF1696">
          <w:pPr>
            <w:pStyle w:val="TOCHeading"/>
          </w:pPr>
          <w:r>
            <w:t>Table of Contents</w:t>
          </w:r>
        </w:p>
        <w:p w14:paraId="5DC82801" w14:textId="77777777" w:rsidR="00094A7C" w:rsidRDefault="006C0962">
          <w:pPr>
            <w:pStyle w:val="TOC1"/>
            <w:rPr>
              <w:rFonts w:eastAsiaTheme="minorEastAsia" w:cstheme="minorBidi"/>
              <w:b w:val="0"/>
              <w:caps w:val="0"/>
              <w:color w:val="auto"/>
              <w:sz w:val="22"/>
              <w:szCs w:val="22"/>
              <w:lang w:eastAsia="en-US"/>
            </w:rPr>
          </w:pPr>
          <w:r>
            <w:fldChar w:fldCharType="begin"/>
          </w:r>
          <w:r w:rsidR="00CF1696">
            <w:instrText xml:space="preserve"> TOC \o "1-3" \h \z \u </w:instrText>
          </w:r>
          <w:r>
            <w:fldChar w:fldCharType="separate"/>
          </w:r>
          <w:hyperlink w:anchor="_Toc422391065" w:history="1">
            <w:r w:rsidR="00094A7C" w:rsidRPr="0090610C">
              <w:rPr>
                <w:rStyle w:val="Hyperlink"/>
              </w:rPr>
              <w:t>T-SQL code standard</w:t>
            </w:r>
            <w:r w:rsidR="00094A7C">
              <w:rPr>
                <w:webHidden/>
              </w:rPr>
              <w:tab/>
            </w:r>
            <w:r w:rsidR="00094A7C">
              <w:rPr>
                <w:webHidden/>
              </w:rPr>
              <w:fldChar w:fldCharType="begin"/>
            </w:r>
            <w:r w:rsidR="00094A7C">
              <w:rPr>
                <w:webHidden/>
              </w:rPr>
              <w:instrText xml:space="preserve"> PAGEREF _Toc422391065 \h </w:instrText>
            </w:r>
            <w:r w:rsidR="00094A7C">
              <w:rPr>
                <w:webHidden/>
              </w:rPr>
            </w:r>
            <w:r w:rsidR="00094A7C">
              <w:rPr>
                <w:webHidden/>
              </w:rPr>
              <w:fldChar w:fldCharType="separate"/>
            </w:r>
            <w:r w:rsidR="008D4BA3">
              <w:rPr>
                <w:webHidden/>
              </w:rPr>
              <w:t>3</w:t>
            </w:r>
            <w:r w:rsidR="00094A7C">
              <w:rPr>
                <w:webHidden/>
              </w:rPr>
              <w:fldChar w:fldCharType="end"/>
            </w:r>
          </w:hyperlink>
        </w:p>
        <w:p w14:paraId="62B39803" w14:textId="77777777" w:rsidR="00094A7C" w:rsidRDefault="002050CC">
          <w:pPr>
            <w:pStyle w:val="TOC2"/>
            <w:rPr>
              <w:rFonts w:eastAsiaTheme="minorEastAsia" w:cstheme="minorBidi"/>
              <w:sz w:val="22"/>
              <w:szCs w:val="22"/>
              <w:lang w:eastAsia="en-US"/>
            </w:rPr>
          </w:pPr>
          <w:hyperlink w:anchor="_Toc422391066" w:history="1">
            <w:r w:rsidR="00094A7C" w:rsidRPr="0090610C">
              <w:rPr>
                <w:rStyle w:val="Hyperlink"/>
              </w:rPr>
              <w:t>Standards for 1-800 CONTaCTs T-SQL code</w:t>
            </w:r>
            <w:r w:rsidR="00094A7C">
              <w:rPr>
                <w:webHidden/>
              </w:rPr>
              <w:tab/>
            </w:r>
            <w:r w:rsidR="00094A7C">
              <w:rPr>
                <w:webHidden/>
              </w:rPr>
              <w:fldChar w:fldCharType="begin"/>
            </w:r>
            <w:r w:rsidR="00094A7C">
              <w:rPr>
                <w:webHidden/>
              </w:rPr>
              <w:instrText xml:space="preserve"> PAGEREF _Toc422391066 \h </w:instrText>
            </w:r>
            <w:r w:rsidR="00094A7C">
              <w:rPr>
                <w:webHidden/>
              </w:rPr>
            </w:r>
            <w:r w:rsidR="00094A7C">
              <w:rPr>
                <w:webHidden/>
              </w:rPr>
              <w:fldChar w:fldCharType="separate"/>
            </w:r>
            <w:r w:rsidR="008D4BA3">
              <w:rPr>
                <w:webHidden/>
              </w:rPr>
              <w:t>3</w:t>
            </w:r>
            <w:r w:rsidR="00094A7C">
              <w:rPr>
                <w:webHidden/>
              </w:rPr>
              <w:fldChar w:fldCharType="end"/>
            </w:r>
          </w:hyperlink>
        </w:p>
        <w:p w14:paraId="1EDB8947" w14:textId="77777777" w:rsidR="00094A7C" w:rsidRDefault="002050CC">
          <w:pPr>
            <w:pStyle w:val="TOC1"/>
            <w:rPr>
              <w:rFonts w:eastAsiaTheme="minorEastAsia" w:cstheme="minorBidi"/>
              <w:b w:val="0"/>
              <w:caps w:val="0"/>
              <w:color w:val="auto"/>
              <w:sz w:val="22"/>
              <w:szCs w:val="22"/>
              <w:lang w:eastAsia="en-US"/>
            </w:rPr>
          </w:pPr>
          <w:hyperlink w:anchor="_Toc422391067" w:history="1">
            <w:r w:rsidR="00094A7C" w:rsidRPr="0090610C">
              <w:rPr>
                <w:rStyle w:val="Hyperlink"/>
              </w:rPr>
              <w:t>What is a database?</w:t>
            </w:r>
            <w:r w:rsidR="00094A7C">
              <w:rPr>
                <w:webHidden/>
              </w:rPr>
              <w:tab/>
            </w:r>
            <w:r w:rsidR="00094A7C">
              <w:rPr>
                <w:webHidden/>
              </w:rPr>
              <w:fldChar w:fldCharType="begin"/>
            </w:r>
            <w:r w:rsidR="00094A7C">
              <w:rPr>
                <w:webHidden/>
              </w:rPr>
              <w:instrText xml:space="preserve"> PAGEREF _Toc422391067 \h </w:instrText>
            </w:r>
            <w:r w:rsidR="00094A7C">
              <w:rPr>
                <w:webHidden/>
              </w:rPr>
            </w:r>
            <w:r w:rsidR="00094A7C">
              <w:rPr>
                <w:webHidden/>
              </w:rPr>
              <w:fldChar w:fldCharType="separate"/>
            </w:r>
            <w:r w:rsidR="008D4BA3">
              <w:rPr>
                <w:webHidden/>
              </w:rPr>
              <w:t>3</w:t>
            </w:r>
            <w:r w:rsidR="00094A7C">
              <w:rPr>
                <w:webHidden/>
              </w:rPr>
              <w:fldChar w:fldCharType="end"/>
            </w:r>
          </w:hyperlink>
        </w:p>
        <w:p w14:paraId="672E28A1" w14:textId="77777777" w:rsidR="00094A7C" w:rsidRDefault="002050CC">
          <w:pPr>
            <w:pStyle w:val="TOC2"/>
            <w:rPr>
              <w:rFonts w:eastAsiaTheme="minorEastAsia" w:cstheme="minorBidi"/>
              <w:sz w:val="22"/>
              <w:szCs w:val="22"/>
              <w:lang w:eastAsia="en-US"/>
            </w:rPr>
          </w:pPr>
          <w:hyperlink w:anchor="_Toc422391068" w:history="1">
            <w:r w:rsidR="00094A7C" w:rsidRPr="0090610C">
              <w:rPr>
                <w:rStyle w:val="Hyperlink"/>
              </w:rPr>
              <w:t>We can view a database as having two parts:</w:t>
            </w:r>
            <w:r w:rsidR="00094A7C">
              <w:rPr>
                <w:webHidden/>
              </w:rPr>
              <w:tab/>
            </w:r>
            <w:r w:rsidR="00094A7C">
              <w:rPr>
                <w:webHidden/>
              </w:rPr>
              <w:fldChar w:fldCharType="begin"/>
            </w:r>
            <w:r w:rsidR="00094A7C">
              <w:rPr>
                <w:webHidden/>
              </w:rPr>
              <w:instrText xml:space="preserve"> PAGEREF _Toc422391068 \h </w:instrText>
            </w:r>
            <w:r w:rsidR="00094A7C">
              <w:rPr>
                <w:webHidden/>
              </w:rPr>
            </w:r>
            <w:r w:rsidR="00094A7C">
              <w:rPr>
                <w:webHidden/>
              </w:rPr>
              <w:fldChar w:fldCharType="separate"/>
            </w:r>
            <w:r w:rsidR="008D4BA3">
              <w:rPr>
                <w:webHidden/>
              </w:rPr>
              <w:t>3</w:t>
            </w:r>
            <w:r w:rsidR="00094A7C">
              <w:rPr>
                <w:webHidden/>
              </w:rPr>
              <w:fldChar w:fldCharType="end"/>
            </w:r>
          </w:hyperlink>
        </w:p>
        <w:p w14:paraId="70D99F66" w14:textId="77777777" w:rsidR="00094A7C" w:rsidRDefault="002050CC">
          <w:pPr>
            <w:pStyle w:val="TOC1"/>
            <w:rPr>
              <w:rFonts w:eastAsiaTheme="minorEastAsia" w:cstheme="minorBidi"/>
              <w:b w:val="0"/>
              <w:caps w:val="0"/>
              <w:color w:val="auto"/>
              <w:sz w:val="22"/>
              <w:szCs w:val="22"/>
              <w:lang w:eastAsia="en-US"/>
            </w:rPr>
          </w:pPr>
          <w:hyperlink w:anchor="_Toc422391069" w:history="1">
            <w:r w:rsidR="00094A7C" w:rsidRPr="0090610C">
              <w:rPr>
                <w:rStyle w:val="Hyperlink"/>
              </w:rPr>
              <w:t>Naming Conventions and Style</w:t>
            </w:r>
            <w:r w:rsidR="00094A7C">
              <w:rPr>
                <w:webHidden/>
              </w:rPr>
              <w:tab/>
            </w:r>
            <w:r w:rsidR="00094A7C">
              <w:rPr>
                <w:webHidden/>
              </w:rPr>
              <w:fldChar w:fldCharType="begin"/>
            </w:r>
            <w:r w:rsidR="00094A7C">
              <w:rPr>
                <w:webHidden/>
              </w:rPr>
              <w:instrText xml:space="preserve"> PAGEREF _Toc422391069 \h </w:instrText>
            </w:r>
            <w:r w:rsidR="00094A7C">
              <w:rPr>
                <w:webHidden/>
              </w:rPr>
            </w:r>
            <w:r w:rsidR="00094A7C">
              <w:rPr>
                <w:webHidden/>
              </w:rPr>
              <w:fldChar w:fldCharType="separate"/>
            </w:r>
            <w:r w:rsidR="008D4BA3">
              <w:rPr>
                <w:webHidden/>
              </w:rPr>
              <w:t>3</w:t>
            </w:r>
            <w:r w:rsidR="00094A7C">
              <w:rPr>
                <w:webHidden/>
              </w:rPr>
              <w:fldChar w:fldCharType="end"/>
            </w:r>
          </w:hyperlink>
        </w:p>
        <w:p w14:paraId="67C4F002" w14:textId="77777777" w:rsidR="00094A7C" w:rsidRDefault="002050CC">
          <w:pPr>
            <w:pStyle w:val="TOC2"/>
            <w:rPr>
              <w:rFonts w:eastAsiaTheme="minorEastAsia" w:cstheme="minorBidi"/>
              <w:sz w:val="22"/>
              <w:szCs w:val="22"/>
              <w:lang w:eastAsia="en-US"/>
            </w:rPr>
          </w:pPr>
          <w:hyperlink w:anchor="_Toc422391070" w:history="1">
            <w:r w:rsidR="00094A7C" w:rsidRPr="0090610C">
              <w:rPr>
                <w:rStyle w:val="Hyperlink"/>
              </w:rPr>
              <w:t>Naming Conventions</w:t>
            </w:r>
            <w:r w:rsidR="00094A7C">
              <w:rPr>
                <w:webHidden/>
              </w:rPr>
              <w:tab/>
            </w:r>
            <w:r w:rsidR="00094A7C">
              <w:rPr>
                <w:webHidden/>
              </w:rPr>
              <w:fldChar w:fldCharType="begin"/>
            </w:r>
            <w:r w:rsidR="00094A7C">
              <w:rPr>
                <w:webHidden/>
              </w:rPr>
              <w:instrText xml:space="preserve"> PAGEREF _Toc422391070 \h </w:instrText>
            </w:r>
            <w:r w:rsidR="00094A7C">
              <w:rPr>
                <w:webHidden/>
              </w:rPr>
            </w:r>
            <w:r w:rsidR="00094A7C">
              <w:rPr>
                <w:webHidden/>
              </w:rPr>
              <w:fldChar w:fldCharType="separate"/>
            </w:r>
            <w:r w:rsidR="008D4BA3">
              <w:rPr>
                <w:webHidden/>
              </w:rPr>
              <w:t>3</w:t>
            </w:r>
            <w:r w:rsidR="00094A7C">
              <w:rPr>
                <w:webHidden/>
              </w:rPr>
              <w:fldChar w:fldCharType="end"/>
            </w:r>
          </w:hyperlink>
        </w:p>
        <w:p w14:paraId="0938628F" w14:textId="77777777" w:rsidR="00094A7C" w:rsidRDefault="002050CC">
          <w:pPr>
            <w:pStyle w:val="TOC2"/>
            <w:rPr>
              <w:rFonts w:eastAsiaTheme="minorEastAsia" w:cstheme="minorBidi"/>
              <w:sz w:val="22"/>
              <w:szCs w:val="22"/>
              <w:lang w:eastAsia="en-US"/>
            </w:rPr>
          </w:pPr>
          <w:hyperlink w:anchor="_Toc422391071" w:history="1">
            <w:r w:rsidR="00094A7C" w:rsidRPr="0090610C">
              <w:rPr>
                <w:rStyle w:val="Hyperlink"/>
              </w:rPr>
              <w:t>Coding Style</w:t>
            </w:r>
            <w:r w:rsidR="00094A7C">
              <w:rPr>
                <w:webHidden/>
              </w:rPr>
              <w:tab/>
            </w:r>
            <w:r w:rsidR="00094A7C">
              <w:rPr>
                <w:webHidden/>
              </w:rPr>
              <w:fldChar w:fldCharType="begin"/>
            </w:r>
            <w:r w:rsidR="00094A7C">
              <w:rPr>
                <w:webHidden/>
              </w:rPr>
              <w:instrText xml:space="preserve"> PAGEREF _Toc422391071 \h </w:instrText>
            </w:r>
            <w:r w:rsidR="00094A7C">
              <w:rPr>
                <w:webHidden/>
              </w:rPr>
            </w:r>
            <w:r w:rsidR="00094A7C">
              <w:rPr>
                <w:webHidden/>
              </w:rPr>
              <w:fldChar w:fldCharType="separate"/>
            </w:r>
            <w:r w:rsidR="008D4BA3">
              <w:rPr>
                <w:webHidden/>
              </w:rPr>
              <w:t>5</w:t>
            </w:r>
            <w:r w:rsidR="00094A7C">
              <w:rPr>
                <w:webHidden/>
              </w:rPr>
              <w:fldChar w:fldCharType="end"/>
            </w:r>
          </w:hyperlink>
        </w:p>
        <w:p w14:paraId="5329B5A8" w14:textId="77777777" w:rsidR="00094A7C" w:rsidRDefault="002050CC">
          <w:pPr>
            <w:pStyle w:val="TOC1"/>
            <w:rPr>
              <w:rFonts w:eastAsiaTheme="minorEastAsia" w:cstheme="minorBidi"/>
              <w:b w:val="0"/>
              <w:caps w:val="0"/>
              <w:color w:val="auto"/>
              <w:sz w:val="22"/>
              <w:szCs w:val="22"/>
              <w:lang w:eastAsia="en-US"/>
            </w:rPr>
          </w:pPr>
          <w:hyperlink w:anchor="_Toc422391072" w:history="1">
            <w:r w:rsidR="00094A7C" w:rsidRPr="0090610C">
              <w:rPr>
                <w:rStyle w:val="Hyperlink"/>
              </w:rPr>
              <w:t>Best Practices</w:t>
            </w:r>
            <w:r w:rsidR="00094A7C">
              <w:rPr>
                <w:webHidden/>
              </w:rPr>
              <w:tab/>
            </w:r>
            <w:r w:rsidR="00094A7C">
              <w:rPr>
                <w:webHidden/>
              </w:rPr>
              <w:fldChar w:fldCharType="begin"/>
            </w:r>
            <w:r w:rsidR="00094A7C">
              <w:rPr>
                <w:webHidden/>
              </w:rPr>
              <w:instrText xml:space="preserve"> PAGEREF _Toc422391072 \h </w:instrText>
            </w:r>
            <w:r w:rsidR="00094A7C">
              <w:rPr>
                <w:webHidden/>
              </w:rPr>
            </w:r>
            <w:r w:rsidR="00094A7C">
              <w:rPr>
                <w:webHidden/>
              </w:rPr>
              <w:fldChar w:fldCharType="separate"/>
            </w:r>
            <w:r w:rsidR="008D4BA3">
              <w:rPr>
                <w:webHidden/>
              </w:rPr>
              <w:t>7</w:t>
            </w:r>
            <w:r w:rsidR="00094A7C">
              <w:rPr>
                <w:webHidden/>
              </w:rPr>
              <w:fldChar w:fldCharType="end"/>
            </w:r>
          </w:hyperlink>
        </w:p>
        <w:p w14:paraId="022AC03B" w14:textId="77777777" w:rsidR="00094A7C" w:rsidRDefault="002050CC">
          <w:pPr>
            <w:pStyle w:val="TOC2"/>
            <w:rPr>
              <w:rFonts w:eastAsiaTheme="minorEastAsia" w:cstheme="minorBidi"/>
              <w:sz w:val="22"/>
              <w:szCs w:val="22"/>
              <w:lang w:eastAsia="en-US"/>
            </w:rPr>
          </w:pPr>
          <w:hyperlink w:anchor="_Toc422391073" w:history="1">
            <w:r w:rsidR="00094A7C" w:rsidRPr="0090610C">
              <w:rPr>
                <w:rStyle w:val="Hyperlink"/>
              </w:rPr>
              <w:t>Database Design and Architecture</w:t>
            </w:r>
            <w:r w:rsidR="00094A7C">
              <w:rPr>
                <w:webHidden/>
              </w:rPr>
              <w:tab/>
            </w:r>
            <w:r w:rsidR="00094A7C">
              <w:rPr>
                <w:webHidden/>
              </w:rPr>
              <w:fldChar w:fldCharType="begin"/>
            </w:r>
            <w:r w:rsidR="00094A7C">
              <w:rPr>
                <w:webHidden/>
              </w:rPr>
              <w:instrText xml:space="preserve"> PAGEREF _Toc422391073 \h </w:instrText>
            </w:r>
            <w:r w:rsidR="00094A7C">
              <w:rPr>
                <w:webHidden/>
              </w:rPr>
            </w:r>
            <w:r w:rsidR="00094A7C">
              <w:rPr>
                <w:webHidden/>
              </w:rPr>
              <w:fldChar w:fldCharType="separate"/>
            </w:r>
            <w:r w:rsidR="008D4BA3">
              <w:rPr>
                <w:webHidden/>
              </w:rPr>
              <w:t>7</w:t>
            </w:r>
            <w:r w:rsidR="00094A7C">
              <w:rPr>
                <w:webHidden/>
              </w:rPr>
              <w:fldChar w:fldCharType="end"/>
            </w:r>
          </w:hyperlink>
        </w:p>
        <w:p w14:paraId="3D1D54E0" w14:textId="77777777" w:rsidR="00094A7C" w:rsidRDefault="002050CC">
          <w:pPr>
            <w:pStyle w:val="TOC2"/>
            <w:rPr>
              <w:rFonts w:eastAsiaTheme="minorEastAsia" w:cstheme="minorBidi"/>
              <w:sz w:val="22"/>
              <w:szCs w:val="22"/>
              <w:lang w:eastAsia="en-US"/>
            </w:rPr>
          </w:pPr>
          <w:hyperlink w:anchor="_Toc422391074" w:history="1">
            <w:r w:rsidR="00094A7C" w:rsidRPr="0090610C">
              <w:rPr>
                <w:rStyle w:val="Hyperlink"/>
              </w:rPr>
              <w:t>Transactions</w:t>
            </w:r>
            <w:r w:rsidR="00094A7C">
              <w:rPr>
                <w:webHidden/>
              </w:rPr>
              <w:tab/>
            </w:r>
            <w:r w:rsidR="00094A7C">
              <w:rPr>
                <w:webHidden/>
              </w:rPr>
              <w:fldChar w:fldCharType="begin"/>
            </w:r>
            <w:r w:rsidR="00094A7C">
              <w:rPr>
                <w:webHidden/>
              </w:rPr>
              <w:instrText xml:space="preserve"> PAGEREF _Toc422391074 \h </w:instrText>
            </w:r>
            <w:r w:rsidR="00094A7C">
              <w:rPr>
                <w:webHidden/>
              </w:rPr>
            </w:r>
            <w:r w:rsidR="00094A7C">
              <w:rPr>
                <w:webHidden/>
              </w:rPr>
              <w:fldChar w:fldCharType="separate"/>
            </w:r>
            <w:r w:rsidR="008D4BA3">
              <w:rPr>
                <w:webHidden/>
              </w:rPr>
              <w:t>10</w:t>
            </w:r>
            <w:r w:rsidR="00094A7C">
              <w:rPr>
                <w:webHidden/>
              </w:rPr>
              <w:fldChar w:fldCharType="end"/>
            </w:r>
          </w:hyperlink>
        </w:p>
        <w:p w14:paraId="294DED1F" w14:textId="77777777" w:rsidR="00094A7C" w:rsidRDefault="002050CC">
          <w:pPr>
            <w:pStyle w:val="TOC2"/>
            <w:rPr>
              <w:rFonts w:eastAsiaTheme="minorEastAsia" w:cstheme="minorBidi"/>
              <w:sz w:val="22"/>
              <w:szCs w:val="22"/>
              <w:lang w:eastAsia="en-US"/>
            </w:rPr>
          </w:pPr>
          <w:hyperlink w:anchor="_Toc422391075" w:history="1">
            <w:r w:rsidR="00094A7C" w:rsidRPr="0090610C">
              <w:rPr>
                <w:rStyle w:val="Hyperlink"/>
              </w:rPr>
              <w:t>Queries and Optimizations</w:t>
            </w:r>
            <w:r w:rsidR="00094A7C">
              <w:rPr>
                <w:webHidden/>
              </w:rPr>
              <w:tab/>
            </w:r>
            <w:r w:rsidR="00094A7C">
              <w:rPr>
                <w:webHidden/>
              </w:rPr>
              <w:fldChar w:fldCharType="begin"/>
            </w:r>
            <w:r w:rsidR="00094A7C">
              <w:rPr>
                <w:webHidden/>
              </w:rPr>
              <w:instrText xml:space="preserve"> PAGEREF _Toc422391075 \h </w:instrText>
            </w:r>
            <w:r w:rsidR="00094A7C">
              <w:rPr>
                <w:webHidden/>
              </w:rPr>
            </w:r>
            <w:r w:rsidR="00094A7C">
              <w:rPr>
                <w:webHidden/>
              </w:rPr>
              <w:fldChar w:fldCharType="separate"/>
            </w:r>
            <w:r w:rsidR="008D4BA3">
              <w:rPr>
                <w:webHidden/>
              </w:rPr>
              <w:t>10</w:t>
            </w:r>
            <w:r w:rsidR="00094A7C">
              <w:rPr>
                <w:webHidden/>
              </w:rPr>
              <w:fldChar w:fldCharType="end"/>
            </w:r>
          </w:hyperlink>
        </w:p>
        <w:p w14:paraId="2D8E7D47" w14:textId="77777777" w:rsidR="00094A7C" w:rsidRDefault="002050CC">
          <w:pPr>
            <w:pStyle w:val="TOC2"/>
            <w:rPr>
              <w:rFonts w:eastAsiaTheme="minorEastAsia" w:cstheme="minorBidi"/>
              <w:sz w:val="22"/>
              <w:szCs w:val="22"/>
              <w:lang w:eastAsia="en-US"/>
            </w:rPr>
          </w:pPr>
          <w:hyperlink w:anchor="_Toc422391076" w:history="1">
            <w:r w:rsidR="00094A7C" w:rsidRPr="0090610C">
              <w:rPr>
                <w:rStyle w:val="Hyperlink"/>
              </w:rPr>
              <w:t>Release Spreadsheet – Example upon request</w:t>
            </w:r>
            <w:r w:rsidR="00094A7C">
              <w:rPr>
                <w:webHidden/>
              </w:rPr>
              <w:tab/>
            </w:r>
            <w:r w:rsidR="00094A7C">
              <w:rPr>
                <w:webHidden/>
              </w:rPr>
              <w:fldChar w:fldCharType="begin"/>
            </w:r>
            <w:r w:rsidR="00094A7C">
              <w:rPr>
                <w:webHidden/>
              </w:rPr>
              <w:instrText xml:space="preserve"> PAGEREF _Toc422391076 \h </w:instrText>
            </w:r>
            <w:r w:rsidR="00094A7C">
              <w:rPr>
                <w:webHidden/>
              </w:rPr>
            </w:r>
            <w:r w:rsidR="00094A7C">
              <w:rPr>
                <w:webHidden/>
              </w:rPr>
              <w:fldChar w:fldCharType="separate"/>
            </w:r>
            <w:r w:rsidR="008D4BA3">
              <w:rPr>
                <w:webHidden/>
              </w:rPr>
              <w:t>10</w:t>
            </w:r>
            <w:r w:rsidR="00094A7C">
              <w:rPr>
                <w:webHidden/>
              </w:rPr>
              <w:fldChar w:fldCharType="end"/>
            </w:r>
          </w:hyperlink>
        </w:p>
        <w:p w14:paraId="4E68DD6A" w14:textId="77777777" w:rsidR="00094A7C" w:rsidRDefault="002050CC">
          <w:pPr>
            <w:pStyle w:val="TOC2"/>
            <w:rPr>
              <w:rFonts w:eastAsiaTheme="minorEastAsia" w:cstheme="minorBidi"/>
              <w:sz w:val="22"/>
              <w:szCs w:val="22"/>
              <w:lang w:eastAsia="en-US"/>
            </w:rPr>
          </w:pPr>
          <w:hyperlink w:anchor="_Toc422391077" w:history="1">
            <w:r w:rsidR="00094A7C" w:rsidRPr="0090610C">
              <w:rPr>
                <w:rStyle w:val="Hyperlink"/>
              </w:rPr>
              <w:t>Database T-SQL Standards check list:</w:t>
            </w:r>
            <w:r w:rsidR="00094A7C">
              <w:rPr>
                <w:webHidden/>
              </w:rPr>
              <w:tab/>
            </w:r>
            <w:r w:rsidR="00094A7C">
              <w:rPr>
                <w:webHidden/>
              </w:rPr>
              <w:fldChar w:fldCharType="begin"/>
            </w:r>
            <w:r w:rsidR="00094A7C">
              <w:rPr>
                <w:webHidden/>
              </w:rPr>
              <w:instrText xml:space="preserve"> PAGEREF _Toc422391077 \h </w:instrText>
            </w:r>
            <w:r w:rsidR="00094A7C">
              <w:rPr>
                <w:webHidden/>
              </w:rPr>
            </w:r>
            <w:r w:rsidR="00094A7C">
              <w:rPr>
                <w:webHidden/>
              </w:rPr>
              <w:fldChar w:fldCharType="separate"/>
            </w:r>
            <w:r w:rsidR="008D4BA3">
              <w:rPr>
                <w:webHidden/>
              </w:rPr>
              <w:t>11</w:t>
            </w:r>
            <w:r w:rsidR="00094A7C">
              <w:rPr>
                <w:webHidden/>
              </w:rPr>
              <w:fldChar w:fldCharType="end"/>
            </w:r>
          </w:hyperlink>
        </w:p>
        <w:p w14:paraId="46A1CE2B" w14:textId="77777777" w:rsidR="00CF1696" w:rsidRDefault="006C0962">
          <w:r>
            <w:fldChar w:fldCharType="end"/>
          </w:r>
        </w:p>
      </w:sdtContent>
    </w:sdt>
    <w:p w14:paraId="46A1CE2C" w14:textId="77777777" w:rsidR="00FA7D06" w:rsidRPr="00FA7D06" w:rsidRDefault="00FA7D06" w:rsidP="00FA7D06">
      <w:pPr>
        <w:pStyle w:val="Subtitle"/>
        <w:rPr>
          <w:color w:val="355D7E" w:themeColor="accent1" w:themeShade="80"/>
        </w:rPr>
      </w:pPr>
      <w:r>
        <w:rPr>
          <w:color w:val="775F55" w:themeColor="text2"/>
          <w:sz w:val="72"/>
          <w:szCs w:val="48"/>
        </w:rPr>
        <w:br w:type="page"/>
      </w:r>
    </w:p>
    <w:p w14:paraId="46A1CE2D" w14:textId="77777777" w:rsidR="00FA7D06" w:rsidRDefault="00A50600">
      <w:pPr>
        <w:spacing w:after="200" w:line="276" w:lineRule="auto"/>
        <w:rPr>
          <w:color w:val="775F55" w:themeColor="text2"/>
          <w:sz w:val="72"/>
          <w:szCs w:val="48"/>
        </w:rPr>
      </w:pPr>
      <w:r>
        <w:rPr>
          <w:color w:val="775F55" w:themeColor="text2"/>
          <w:sz w:val="72"/>
          <w:szCs w:val="48"/>
        </w:rPr>
        <w:lastRenderedPageBreak/>
        <w:t xml:space="preserve"> </w:t>
      </w:r>
    </w:p>
    <w:bookmarkStart w:id="0" w:name="_Toc422391065" w:displacedByCustomXml="next"/>
    <w:sdt>
      <w:sdtPr>
        <w:id w:val="12134752"/>
        <w:dataBinding w:prefixMappings="xmlns:ns0='http://schemas.openxmlformats.org/package/2006/metadata/core-properties' xmlns:ns1='http://purl.org/dc/elements/1.1/'" w:xpath="/ns0:coreProperties[1]/ns1:title[1]" w:storeItemID="{6C3C8BC8-F283-45AE-878A-BAB7291924A1}"/>
        <w:text/>
      </w:sdtPr>
      <w:sdtEndPr/>
      <w:sdtContent>
        <w:p w14:paraId="46A1CE2E" w14:textId="77777777" w:rsidR="00854C04" w:rsidRDefault="005E6604" w:rsidP="00FA7D06">
          <w:pPr>
            <w:pStyle w:val="Title"/>
            <w:outlineLvl w:val="0"/>
          </w:pPr>
          <w:r>
            <w:t>T-SQL code standard</w:t>
          </w:r>
        </w:p>
      </w:sdtContent>
    </w:sdt>
    <w:bookmarkEnd w:id="0" w:displacedByCustomXml="prev"/>
    <w:bookmarkStart w:id="1" w:name="_Toc422391066" w:displacedByCustomXml="next"/>
    <w:sdt>
      <w:sdtPr>
        <w:rPr>
          <w:color w:val="355D7E" w:themeColor="accent1" w:themeShade="80"/>
          <w:sz w:val="40"/>
          <w:szCs w:val="40"/>
        </w:rPr>
        <w:id w:val="219697527"/>
        <w:text/>
      </w:sdtPr>
      <w:sdtEndPr/>
      <w:sdtContent>
        <w:p w14:paraId="46A1CE2F" w14:textId="77777777" w:rsidR="00854C04" w:rsidRPr="00B12207" w:rsidRDefault="00B12207" w:rsidP="00FA7D06">
          <w:pPr>
            <w:pStyle w:val="Subtitle"/>
            <w:outlineLvl w:val="1"/>
            <w:rPr>
              <w:color w:val="355D7E" w:themeColor="accent1" w:themeShade="80"/>
            </w:rPr>
          </w:pPr>
          <w:r w:rsidRPr="00B12207">
            <w:rPr>
              <w:color w:val="355D7E" w:themeColor="accent1" w:themeShade="80"/>
              <w:sz w:val="40"/>
              <w:szCs w:val="40"/>
            </w:rPr>
            <w:t>Standards for 1</w:t>
          </w:r>
          <w:r w:rsidR="00161E9A">
            <w:rPr>
              <w:color w:val="355D7E" w:themeColor="accent1" w:themeShade="80"/>
              <w:sz w:val="40"/>
              <w:szCs w:val="40"/>
            </w:rPr>
            <w:t>-</w:t>
          </w:r>
          <w:r w:rsidRPr="00B12207">
            <w:rPr>
              <w:color w:val="355D7E" w:themeColor="accent1" w:themeShade="80"/>
              <w:sz w:val="40"/>
              <w:szCs w:val="40"/>
            </w:rPr>
            <w:t>800 CONT</w:t>
          </w:r>
          <w:r>
            <w:rPr>
              <w:color w:val="355D7E" w:themeColor="accent1" w:themeShade="80"/>
              <w:sz w:val="40"/>
              <w:szCs w:val="40"/>
            </w:rPr>
            <w:t>a</w:t>
          </w:r>
          <w:r w:rsidRPr="00B12207">
            <w:rPr>
              <w:color w:val="355D7E" w:themeColor="accent1" w:themeShade="80"/>
              <w:sz w:val="40"/>
              <w:szCs w:val="40"/>
            </w:rPr>
            <w:t>CT</w:t>
          </w:r>
          <w:r>
            <w:rPr>
              <w:color w:val="355D7E" w:themeColor="accent1" w:themeShade="80"/>
              <w:sz w:val="40"/>
              <w:szCs w:val="40"/>
            </w:rPr>
            <w:t>s</w:t>
          </w:r>
          <w:r w:rsidRPr="00B12207">
            <w:rPr>
              <w:color w:val="355D7E" w:themeColor="accent1" w:themeShade="80"/>
              <w:sz w:val="40"/>
              <w:szCs w:val="40"/>
            </w:rPr>
            <w:t xml:space="preserve"> T-SQL code</w:t>
          </w:r>
        </w:p>
      </w:sdtContent>
    </w:sdt>
    <w:bookmarkEnd w:id="1" w:displacedByCustomXml="prev"/>
    <w:p w14:paraId="46A1CE30" w14:textId="77777777" w:rsidR="00FA7D06" w:rsidRPr="00464C1C" w:rsidRDefault="00FA7D06" w:rsidP="00464C1C">
      <w:pPr>
        <w:pStyle w:val="Heading1"/>
      </w:pPr>
      <w:bookmarkStart w:id="2" w:name="_Toc422391067"/>
      <w:r w:rsidRPr="00464C1C">
        <w:t>What is a database?</w:t>
      </w:r>
      <w:bookmarkEnd w:id="2"/>
    </w:p>
    <w:p w14:paraId="46A1CE31" w14:textId="77777777" w:rsidR="00464C1C" w:rsidRDefault="00B12207" w:rsidP="00464C1C">
      <w:pPr>
        <w:pStyle w:val="Heading2"/>
        <w:rPr>
          <w:rStyle w:val="Heading3Char"/>
        </w:rPr>
      </w:pPr>
      <w:bookmarkStart w:id="3" w:name="_Toc422391068"/>
      <w:r w:rsidRPr="00464C1C">
        <w:t>We can view a database as having two parts:</w:t>
      </w:r>
      <w:bookmarkEnd w:id="3"/>
    </w:p>
    <w:p w14:paraId="46A1CE32" w14:textId="77777777" w:rsidR="00464C1C" w:rsidRDefault="00B12207" w:rsidP="00464C1C">
      <w:pPr>
        <w:pStyle w:val="ListParagraph"/>
        <w:numPr>
          <w:ilvl w:val="0"/>
          <w:numId w:val="19"/>
        </w:numPr>
      </w:pPr>
      <w:r w:rsidRPr="00B12207">
        <w:t>The structure (defined by Data Definition Language</w:t>
      </w:r>
      <w:r w:rsidR="00940AB6">
        <w:t xml:space="preserve"> [DDL]</w:t>
      </w:r>
      <w:r w:rsidRPr="00B12207">
        <w:t>) and</w:t>
      </w:r>
    </w:p>
    <w:p w14:paraId="46A1CE33" w14:textId="77777777" w:rsidR="00FA7D06" w:rsidRDefault="00B12207" w:rsidP="00464C1C">
      <w:pPr>
        <w:pStyle w:val="ListParagraph"/>
        <w:numPr>
          <w:ilvl w:val="0"/>
          <w:numId w:val="19"/>
        </w:numPr>
      </w:pPr>
      <w:r w:rsidRPr="00B12207">
        <w:t>The means to interact with this structure (defined by the Data Manipulation Language</w:t>
      </w:r>
      <w:r w:rsidR="00940AB6">
        <w:t xml:space="preserve"> [DML]</w:t>
      </w:r>
      <w:r w:rsidRPr="00B12207">
        <w:t>).</w:t>
      </w:r>
    </w:p>
    <w:p w14:paraId="46A1CE34" w14:textId="77777777" w:rsidR="00464C1C" w:rsidRDefault="00B12207" w:rsidP="00464C1C">
      <w:r>
        <w:lastRenderedPageBreak/>
        <w:br/>
      </w:r>
      <w:r w:rsidRPr="00B12207">
        <w:t>What this standard proposes is to keep all the DML</w:t>
      </w:r>
      <w:r w:rsidR="00FA7D06">
        <w:t xml:space="preserve"> (</w:t>
      </w:r>
      <w:r w:rsidR="00464C1C">
        <w:t>Data Manipulation Language</w:t>
      </w:r>
      <w:r w:rsidR="00FA7D06">
        <w:t>)</w:t>
      </w:r>
      <w:r w:rsidRPr="00B12207">
        <w:t xml:space="preserve"> isolated in the database, enforcing a multilayered approach to programming, never exposing more than a calling interface and the data sets themselves to other layers.</w:t>
      </w:r>
    </w:p>
    <w:p w14:paraId="46A1CE35" w14:textId="77777777" w:rsidR="00464C1C" w:rsidRDefault="00B12207" w:rsidP="00464C1C">
      <w:r w:rsidRPr="00B12207">
        <w:t xml:space="preserve">Consistency is the key for good programming: When the programmer does not have to constantly search for names, but instead intuitively knows what objects are called, the task of coding becomes easier and less </w:t>
      </w:r>
      <w:r w:rsidR="00FA7D06" w:rsidRPr="00B12207">
        <w:t>error prone</w:t>
      </w:r>
      <w:r w:rsidRPr="00B12207">
        <w:t>.</w:t>
      </w:r>
      <w:r>
        <w:br/>
      </w:r>
    </w:p>
    <w:p w14:paraId="46A1CE36" w14:textId="77777777" w:rsidR="00A664A6" w:rsidRDefault="00FA7D06" w:rsidP="00A664A6">
      <w:pPr>
        <w:pStyle w:val="Heading1"/>
      </w:pPr>
      <w:bookmarkStart w:id="4" w:name="_Toc422391069"/>
      <w:r w:rsidRPr="00B12207">
        <w:t xml:space="preserve">Naming </w:t>
      </w:r>
      <w:r w:rsidRPr="00464C1C">
        <w:t>Conventions</w:t>
      </w:r>
      <w:r w:rsidRPr="00B12207">
        <w:t xml:space="preserve"> and Style</w:t>
      </w:r>
      <w:bookmarkEnd w:id="4"/>
    </w:p>
    <w:p w14:paraId="46A1CE37" w14:textId="77777777" w:rsidR="00A664A6" w:rsidRPr="00A664A6" w:rsidRDefault="00A664A6" w:rsidP="00A664A6">
      <w:pPr>
        <w:pStyle w:val="Heading2"/>
      </w:pPr>
      <w:bookmarkStart w:id="5" w:name="_Toc422391070"/>
      <w:r>
        <w:t>Naming Conventions</w:t>
      </w:r>
      <w:bookmarkEnd w:id="5"/>
    </w:p>
    <w:p w14:paraId="46A1CE38" w14:textId="77777777" w:rsidR="00464C1C" w:rsidRPr="00464C1C" w:rsidRDefault="00FA7D06" w:rsidP="00464C1C">
      <w:pPr>
        <w:pStyle w:val="ListParagraph"/>
        <w:numPr>
          <w:ilvl w:val="0"/>
          <w:numId w:val="19"/>
        </w:numPr>
        <w:rPr>
          <w:color w:val="000000" w:themeColor="text1"/>
          <w:szCs w:val="24"/>
        </w:rPr>
      </w:pPr>
      <w:r w:rsidRPr="00B12207">
        <w:t>Use upper case for all T-SQL constructs:</w:t>
      </w:r>
    </w:p>
    <w:p w14:paraId="46A1CE39" w14:textId="77777777" w:rsidR="00464C1C" w:rsidRDefault="00FA7D06" w:rsidP="00464C1C">
      <w:pPr>
        <w:pStyle w:val="ListParagraph"/>
        <w:numPr>
          <w:ilvl w:val="1"/>
          <w:numId w:val="19"/>
        </w:numPr>
      </w:pPr>
      <w:r w:rsidRPr="00464C1C">
        <w:t>SELECT MAX(MyField) FROM MyTable</w:t>
      </w:r>
    </w:p>
    <w:p w14:paraId="46A1CE3A" w14:textId="77777777" w:rsidR="00464C1C" w:rsidRDefault="00FA7D06" w:rsidP="00464C1C">
      <w:pPr>
        <w:pStyle w:val="ListParagraph"/>
        <w:numPr>
          <w:ilvl w:val="0"/>
          <w:numId w:val="19"/>
        </w:numPr>
      </w:pPr>
      <w:r w:rsidRPr="00464C1C">
        <w:t xml:space="preserve">User </w:t>
      </w:r>
      <w:r w:rsidR="00464C1C">
        <w:t>upper</w:t>
      </w:r>
      <w:r w:rsidRPr="00464C1C">
        <w:t xml:space="preserve"> case for all T-SQL Types and usernames:</w:t>
      </w:r>
    </w:p>
    <w:p w14:paraId="46A1CE3B" w14:textId="77777777" w:rsidR="00464C1C" w:rsidRDefault="00FA7D06" w:rsidP="00464C1C">
      <w:pPr>
        <w:pStyle w:val="ListParagraph"/>
        <w:numPr>
          <w:ilvl w:val="1"/>
          <w:numId w:val="19"/>
        </w:numPr>
      </w:pPr>
      <w:r w:rsidRPr="00464C1C">
        <w:t xml:space="preserve">DECLARE @MyVariable </w:t>
      </w:r>
      <w:r w:rsidR="00464C1C">
        <w:t>INT</w:t>
      </w:r>
    </w:p>
    <w:p w14:paraId="46A1CE3C" w14:textId="77777777" w:rsidR="00464C1C" w:rsidRDefault="00FA7D06" w:rsidP="00464C1C">
      <w:pPr>
        <w:pStyle w:val="ListParagraph"/>
        <w:numPr>
          <w:ilvl w:val="0"/>
          <w:numId w:val="19"/>
        </w:numPr>
      </w:pPr>
      <w:r w:rsidRPr="00464C1C">
        <w:t>Use Camel casing for all UDO’s (User Defined Objects):</w:t>
      </w:r>
      <w:r>
        <w:br/>
      </w:r>
    </w:p>
    <w:p w14:paraId="46A1CE3D" w14:textId="77777777" w:rsidR="00464C1C" w:rsidRDefault="00FA7D06" w:rsidP="00464C1C">
      <w:pPr>
        <w:pStyle w:val="ListParagraph"/>
        <w:numPr>
          <w:ilvl w:val="1"/>
          <w:numId w:val="19"/>
        </w:numPr>
      </w:pPr>
      <w:r w:rsidRPr="00464C1C">
        <w:t>CREATE TABLE dbo.MyTable</w:t>
      </w:r>
      <w:r>
        <w:br/>
      </w:r>
      <w:r w:rsidRPr="00464C1C">
        <w:t>(</w:t>
      </w:r>
      <w:r>
        <w:br/>
      </w:r>
      <w:r w:rsidR="001C3D55">
        <w:lastRenderedPageBreak/>
        <w:t xml:space="preserve">   </w:t>
      </w:r>
      <w:r w:rsidRPr="00464C1C">
        <w:t xml:space="preserve">MyField </w:t>
      </w:r>
      <w:r w:rsidR="001C3D55">
        <w:t>INT</w:t>
      </w:r>
      <w:r>
        <w:br/>
      </w:r>
      <w:r w:rsidRPr="00464C1C">
        <w:t>)</w:t>
      </w:r>
    </w:p>
    <w:p w14:paraId="46A1CE3E" w14:textId="77777777" w:rsidR="00464C1C" w:rsidRDefault="00FA7D06" w:rsidP="00464C1C">
      <w:pPr>
        <w:pStyle w:val="ListParagraph"/>
        <w:numPr>
          <w:ilvl w:val="0"/>
          <w:numId w:val="19"/>
        </w:numPr>
      </w:pPr>
      <w:r w:rsidRPr="00464C1C">
        <w:t>Avoid abbreviations and single character names</w:t>
      </w:r>
    </w:p>
    <w:p w14:paraId="46A1CE3F" w14:textId="77777777" w:rsidR="00464C1C" w:rsidRDefault="00FA7D06" w:rsidP="00464C1C">
      <w:pPr>
        <w:pStyle w:val="ListParagraph"/>
        <w:numPr>
          <w:ilvl w:val="1"/>
          <w:numId w:val="19"/>
        </w:numPr>
      </w:pPr>
      <w:r w:rsidRPr="00464C1C">
        <w:t>Correct</w:t>
      </w:r>
    </w:p>
    <w:p w14:paraId="46A1CE40" w14:textId="77777777" w:rsidR="00464C1C" w:rsidRDefault="00FA7D06" w:rsidP="00464C1C">
      <w:pPr>
        <w:pStyle w:val="ListParagraph"/>
        <w:numPr>
          <w:ilvl w:val="2"/>
          <w:numId w:val="19"/>
        </w:numPr>
      </w:pPr>
      <w:r w:rsidRPr="00464C1C">
        <w:t xml:space="preserve">DECLARE @Counter </w:t>
      </w:r>
      <w:r w:rsidR="00464C1C">
        <w:t>INT</w:t>
      </w:r>
    </w:p>
    <w:p w14:paraId="46A1CE41" w14:textId="77777777" w:rsidR="00464C1C" w:rsidRDefault="00FA7D06" w:rsidP="00464C1C">
      <w:pPr>
        <w:pStyle w:val="ListParagraph"/>
        <w:numPr>
          <w:ilvl w:val="1"/>
          <w:numId w:val="19"/>
        </w:numPr>
      </w:pPr>
      <w:r w:rsidRPr="00464C1C">
        <w:t>Avoid</w:t>
      </w:r>
      <w:r w:rsidR="00464C1C">
        <w:t xml:space="preserve"> </w:t>
      </w:r>
    </w:p>
    <w:p w14:paraId="46A1CE42" w14:textId="77777777" w:rsidR="00464C1C" w:rsidRDefault="00FA7D06" w:rsidP="00464C1C">
      <w:pPr>
        <w:pStyle w:val="ListParagraph"/>
        <w:numPr>
          <w:ilvl w:val="2"/>
          <w:numId w:val="19"/>
        </w:numPr>
      </w:pPr>
      <w:r w:rsidRPr="00464C1C">
        <w:t xml:space="preserve">DECLARE @C </w:t>
      </w:r>
      <w:r w:rsidR="00464C1C">
        <w:t>INT</w:t>
      </w:r>
    </w:p>
    <w:p w14:paraId="66DBBB70" w14:textId="77777777" w:rsidR="001B7011" w:rsidRDefault="001B7011" w:rsidP="001B7011">
      <w:pPr>
        <w:pStyle w:val="ListParagraph"/>
        <w:ind w:left="2160"/>
      </w:pPr>
    </w:p>
    <w:p w14:paraId="46A1CE43" w14:textId="77777777" w:rsidR="009D0A62" w:rsidRDefault="00FA7D06" w:rsidP="00464C1C">
      <w:pPr>
        <w:pStyle w:val="ListParagraph"/>
        <w:numPr>
          <w:ilvl w:val="0"/>
          <w:numId w:val="19"/>
        </w:numPr>
      </w:pPr>
      <w:r w:rsidRPr="00464C1C">
        <w:t xml:space="preserve">UDO </w:t>
      </w:r>
      <w:r w:rsidR="009D0A62">
        <w:t xml:space="preserve">(User Defined Object) </w:t>
      </w:r>
      <w:r w:rsidRPr="00464C1C">
        <w:t xml:space="preserve">naming must confer to the following regular expression </w:t>
      </w:r>
      <w:r w:rsidR="009D0A62" w:rsidRPr="001C3D55">
        <w:rPr>
          <w:rStyle w:val="IntenseEmphasis"/>
        </w:rPr>
        <w:t>([a-zA-Z][a-zA-Z0-9_]+)</w:t>
      </w:r>
      <w:r w:rsidRPr="00464C1C">
        <w:t xml:space="preserve"> - in short don’t use any special or language dependent characters</w:t>
      </w:r>
      <w:r w:rsidR="009D0A62">
        <w:t xml:space="preserve"> or spaces</w:t>
      </w:r>
      <w:r w:rsidRPr="00464C1C">
        <w:t xml:space="preserve"> to name objects. </w:t>
      </w:r>
    </w:p>
    <w:p w14:paraId="46A1CE44" w14:textId="77777777" w:rsidR="001C3D55" w:rsidRDefault="001C3D55" w:rsidP="001C3D55">
      <w:pPr>
        <w:pStyle w:val="ListParagraph"/>
        <w:numPr>
          <w:ilvl w:val="1"/>
          <w:numId w:val="19"/>
        </w:numPr>
      </w:pPr>
      <w:r>
        <w:t>Correct</w:t>
      </w:r>
    </w:p>
    <w:p w14:paraId="46A1CE45" w14:textId="77777777" w:rsidR="001C3D55" w:rsidRDefault="001C3D55" w:rsidP="001C3D55">
      <w:pPr>
        <w:pStyle w:val="ListParagraph"/>
        <w:numPr>
          <w:ilvl w:val="2"/>
          <w:numId w:val="19"/>
        </w:numPr>
      </w:pPr>
      <w:r>
        <w:t>CREATE TABLE dbo.UserInformation</w:t>
      </w:r>
    </w:p>
    <w:p w14:paraId="46A1CE46" w14:textId="77777777" w:rsidR="009D0A62" w:rsidRDefault="00FA7D06" w:rsidP="009D0A62">
      <w:pPr>
        <w:pStyle w:val="ListParagraph"/>
        <w:numPr>
          <w:ilvl w:val="1"/>
          <w:numId w:val="19"/>
        </w:numPr>
      </w:pPr>
      <w:r w:rsidRPr="00464C1C">
        <w:t>Avoid</w:t>
      </w:r>
    </w:p>
    <w:p w14:paraId="46A1CE47" w14:textId="77777777" w:rsidR="009D0A62" w:rsidRDefault="00FA7D06" w:rsidP="009D0A62">
      <w:pPr>
        <w:pStyle w:val="ListParagraph"/>
        <w:numPr>
          <w:ilvl w:val="2"/>
          <w:numId w:val="19"/>
        </w:numPr>
      </w:pPr>
      <w:r w:rsidRPr="00464C1C">
        <w:t>CREATE TABLE dbo.[User Information]</w:t>
      </w:r>
      <w:bookmarkStart w:id="6" w:name="_GoBack"/>
      <w:bookmarkEnd w:id="6"/>
    </w:p>
    <w:p w14:paraId="46A1CE48" w14:textId="77777777" w:rsidR="009D0A62" w:rsidRDefault="00FA7D06" w:rsidP="009D0A62">
      <w:pPr>
        <w:pStyle w:val="ListParagraph"/>
        <w:numPr>
          <w:ilvl w:val="0"/>
          <w:numId w:val="19"/>
        </w:numPr>
      </w:pPr>
      <w:r w:rsidRPr="00464C1C">
        <w:t>Use the following prefixes when naming objects:</w:t>
      </w:r>
    </w:p>
    <w:p w14:paraId="46A1CE49" w14:textId="77777777" w:rsidR="009D0A62" w:rsidRDefault="00FA7D06" w:rsidP="009D0A62">
      <w:pPr>
        <w:pStyle w:val="ListParagraph"/>
        <w:numPr>
          <w:ilvl w:val="1"/>
          <w:numId w:val="19"/>
        </w:numPr>
      </w:pPr>
      <w:r w:rsidRPr="00464C1C">
        <w:t>usp - User Stored Procedures</w:t>
      </w:r>
    </w:p>
    <w:p w14:paraId="46A1CE4A" w14:textId="77777777" w:rsidR="009D0A62" w:rsidRDefault="00FA7D06" w:rsidP="009D0A62">
      <w:pPr>
        <w:pStyle w:val="ListParagraph"/>
        <w:numPr>
          <w:ilvl w:val="1"/>
          <w:numId w:val="19"/>
        </w:numPr>
      </w:pPr>
      <w:r w:rsidRPr="00464C1C">
        <w:t>svf - Scalar Valued Functions</w:t>
      </w:r>
    </w:p>
    <w:p w14:paraId="46A1CE4B" w14:textId="77777777" w:rsidR="009D0A62" w:rsidRDefault="00FA7D06" w:rsidP="009D0A62">
      <w:pPr>
        <w:pStyle w:val="ListParagraph"/>
        <w:numPr>
          <w:ilvl w:val="1"/>
          <w:numId w:val="19"/>
        </w:numPr>
      </w:pPr>
      <w:r w:rsidRPr="00464C1C">
        <w:t>tvf - Table Valued Functions</w:t>
      </w:r>
    </w:p>
    <w:p w14:paraId="46A1CE4C" w14:textId="77777777" w:rsidR="009D0A62" w:rsidRDefault="00FA7D06" w:rsidP="009D0A62">
      <w:pPr>
        <w:pStyle w:val="ListParagraph"/>
        <w:numPr>
          <w:ilvl w:val="1"/>
          <w:numId w:val="19"/>
        </w:numPr>
      </w:pPr>
      <w:r w:rsidRPr="00464C1C">
        <w:t>v</w:t>
      </w:r>
      <w:r w:rsidR="001C3D55">
        <w:t>w</w:t>
      </w:r>
      <w:r w:rsidRPr="00464C1C">
        <w:t xml:space="preserve"> </w:t>
      </w:r>
      <w:r w:rsidR="009D0A62">
        <w:t>–</w:t>
      </w:r>
      <w:r w:rsidRPr="00464C1C">
        <w:t xml:space="preserve"> Views</w:t>
      </w:r>
    </w:p>
    <w:p w14:paraId="46A1CE4D" w14:textId="77777777" w:rsidR="009D0A62" w:rsidRDefault="00FA7D06" w:rsidP="009D0A62">
      <w:pPr>
        <w:pStyle w:val="ListParagraph"/>
        <w:numPr>
          <w:ilvl w:val="1"/>
          <w:numId w:val="19"/>
        </w:numPr>
      </w:pPr>
      <w:r w:rsidRPr="00464C1C">
        <w:t>FK_ - Foreign keys</w:t>
      </w:r>
    </w:p>
    <w:p w14:paraId="46A1CE4E" w14:textId="77777777" w:rsidR="009D0A62" w:rsidRDefault="00FA7D06" w:rsidP="009D0A62">
      <w:pPr>
        <w:pStyle w:val="ListParagraph"/>
        <w:numPr>
          <w:ilvl w:val="1"/>
          <w:numId w:val="19"/>
        </w:numPr>
      </w:pPr>
      <w:r w:rsidRPr="00464C1C">
        <w:t>DF_ - Default constraints</w:t>
      </w:r>
    </w:p>
    <w:p w14:paraId="46A1CE4F" w14:textId="77777777" w:rsidR="009D0A62" w:rsidRDefault="00FA7D06" w:rsidP="009D0A62">
      <w:pPr>
        <w:pStyle w:val="ListParagraph"/>
        <w:numPr>
          <w:ilvl w:val="1"/>
          <w:numId w:val="19"/>
        </w:numPr>
      </w:pPr>
      <w:r w:rsidRPr="00464C1C">
        <w:t>IX_ - Indexes</w:t>
      </w:r>
    </w:p>
    <w:p w14:paraId="46A1CE50" w14:textId="3F45AEF1" w:rsidR="009D0A62" w:rsidRDefault="00FA7D06" w:rsidP="009D0A62">
      <w:pPr>
        <w:pStyle w:val="ListParagraph"/>
        <w:numPr>
          <w:ilvl w:val="1"/>
          <w:numId w:val="19"/>
        </w:numPr>
      </w:pPr>
      <w:r w:rsidRPr="00464C1C">
        <w:lastRenderedPageBreak/>
        <w:t>CREATE PROCEDURE dbo.usp</w:t>
      </w:r>
      <w:r w:rsidR="001B7011">
        <w:t>_</w:t>
      </w:r>
      <w:r w:rsidRPr="00464C1C">
        <w:t>MyProcedure AS</w:t>
      </w:r>
    </w:p>
    <w:p w14:paraId="46A1CE51" w14:textId="6F553089" w:rsidR="009D0A62" w:rsidRDefault="00FA7D06" w:rsidP="009D0A62">
      <w:pPr>
        <w:pStyle w:val="ListParagraph"/>
        <w:numPr>
          <w:ilvl w:val="1"/>
          <w:numId w:val="19"/>
        </w:numPr>
      </w:pPr>
      <w:r w:rsidRPr="00464C1C">
        <w:t>CREATE FUNCTION dbo.svf</w:t>
      </w:r>
      <w:r w:rsidR="001B7011">
        <w:t>_</w:t>
      </w:r>
      <w:r w:rsidRPr="00464C1C">
        <w:t>MyFunction</w:t>
      </w:r>
    </w:p>
    <w:p w14:paraId="46A1CE52" w14:textId="3233E192" w:rsidR="009D0A62" w:rsidRDefault="00FA7D06" w:rsidP="009D0A62">
      <w:pPr>
        <w:pStyle w:val="ListParagraph"/>
        <w:numPr>
          <w:ilvl w:val="1"/>
          <w:numId w:val="19"/>
        </w:numPr>
      </w:pPr>
      <w:r w:rsidRPr="00464C1C">
        <w:t>CREATE FUNCTION dbo.tvf</w:t>
      </w:r>
      <w:r w:rsidR="001B7011">
        <w:t>_</w:t>
      </w:r>
      <w:r w:rsidRPr="00464C1C">
        <w:t>MyFunction</w:t>
      </w:r>
    </w:p>
    <w:p w14:paraId="46A1CE53" w14:textId="0B6163CD" w:rsidR="009D0A62" w:rsidRDefault="00FA7D06" w:rsidP="009D0A62">
      <w:pPr>
        <w:pStyle w:val="ListParagraph"/>
        <w:numPr>
          <w:ilvl w:val="1"/>
          <w:numId w:val="19"/>
        </w:numPr>
      </w:pPr>
      <w:r w:rsidRPr="00464C1C">
        <w:t>CREATE VIEW dbo.v</w:t>
      </w:r>
      <w:r w:rsidR="00940AB6">
        <w:t>w</w:t>
      </w:r>
      <w:r w:rsidR="001B7011">
        <w:t>_</w:t>
      </w:r>
      <w:r w:rsidRPr="00464C1C">
        <w:t>MyView AS (...)</w:t>
      </w:r>
    </w:p>
    <w:p w14:paraId="46A1CE54" w14:textId="77777777" w:rsidR="009D0A62" w:rsidRDefault="00FA7D06" w:rsidP="009D0A62">
      <w:pPr>
        <w:pStyle w:val="ListParagraph"/>
        <w:numPr>
          <w:ilvl w:val="0"/>
          <w:numId w:val="19"/>
        </w:numPr>
      </w:pPr>
      <w:r w:rsidRPr="00464C1C">
        <w:t>Name tables in the singular form:</w:t>
      </w:r>
    </w:p>
    <w:p w14:paraId="46A1CE55" w14:textId="77777777" w:rsidR="009D0A62" w:rsidRDefault="00FA7D06" w:rsidP="009D0A62">
      <w:pPr>
        <w:pStyle w:val="ListParagraph"/>
        <w:numPr>
          <w:ilvl w:val="1"/>
          <w:numId w:val="19"/>
        </w:numPr>
      </w:pPr>
      <w:r w:rsidRPr="00464C1C">
        <w:t>Correct</w:t>
      </w:r>
    </w:p>
    <w:p w14:paraId="46A1CE56" w14:textId="77777777" w:rsidR="009D0A62" w:rsidRDefault="00FA7D06" w:rsidP="009D0A62">
      <w:pPr>
        <w:pStyle w:val="ListParagraph"/>
        <w:numPr>
          <w:ilvl w:val="2"/>
          <w:numId w:val="19"/>
        </w:numPr>
      </w:pPr>
      <w:r w:rsidRPr="00464C1C">
        <w:t>CREATE TABLE dbo.Address</w:t>
      </w:r>
    </w:p>
    <w:p w14:paraId="46A1CE57" w14:textId="77777777" w:rsidR="009D0A62" w:rsidRDefault="00FA7D06" w:rsidP="009D0A62">
      <w:pPr>
        <w:pStyle w:val="ListParagraph"/>
        <w:numPr>
          <w:ilvl w:val="1"/>
          <w:numId w:val="19"/>
        </w:numPr>
      </w:pPr>
      <w:r w:rsidRPr="00464C1C">
        <w:t>Avoid</w:t>
      </w:r>
      <w:r w:rsidR="009D0A62">
        <w:t xml:space="preserve"> </w:t>
      </w:r>
    </w:p>
    <w:p w14:paraId="46A1CE58" w14:textId="77777777" w:rsidR="009D0A62" w:rsidRDefault="00FA7D06" w:rsidP="009D0A62">
      <w:pPr>
        <w:pStyle w:val="ListParagraph"/>
        <w:numPr>
          <w:ilvl w:val="2"/>
          <w:numId w:val="19"/>
        </w:numPr>
      </w:pPr>
      <w:r w:rsidRPr="00464C1C">
        <w:t>CREATE TABLE dbo.Addresses</w:t>
      </w:r>
    </w:p>
    <w:p w14:paraId="46A1CE59" w14:textId="77777777" w:rsidR="009D0A62" w:rsidRDefault="00FA7D06" w:rsidP="009D0A62">
      <w:pPr>
        <w:pStyle w:val="ListParagraph"/>
        <w:numPr>
          <w:ilvl w:val="0"/>
          <w:numId w:val="19"/>
        </w:numPr>
      </w:pPr>
      <w:r w:rsidRPr="00464C1C">
        <w:t>Tables that map many-to-many relationships should be named by concatenating the names of the tables in question, starting with the most central table’s name.</w:t>
      </w:r>
    </w:p>
    <w:p w14:paraId="46A1CE5A" w14:textId="77777777" w:rsidR="009D0A62" w:rsidRDefault="00FA7D06" w:rsidP="009D0A62">
      <w:pPr>
        <w:pStyle w:val="ListParagraph"/>
        <w:numPr>
          <w:ilvl w:val="0"/>
          <w:numId w:val="19"/>
        </w:numPr>
      </w:pPr>
      <w:r w:rsidRPr="00464C1C">
        <w:t xml:space="preserve">Primary and Foreign key fields are </w:t>
      </w:r>
      <w:r w:rsidR="009D0A62" w:rsidRPr="00464C1C">
        <w:t>post fixed</w:t>
      </w:r>
      <w:r w:rsidRPr="00464C1C">
        <w:t xml:space="preserve"> with ID.</w:t>
      </w:r>
    </w:p>
    <w:p w14:paraId="46A1CE5B" w14:textId="77777777" w:rsidR="009D0A62" w:rsidRDefault="00FA7D06" w:rsidP="009D0A62">
      <w:pPr>
        <w:pStyle w:val="ListParagraph"/>
        <w:numPr>
          <w:ilvl w:val="1"/>
          <w:numId w:val="19"/>
        </w:numPr>
      </w:pPr>
      <w:r w:rsidRPr="00464C1C">
        <w:t>Correct</w:t>
      </w:r>
    </w:p>
    <w:p w14:paraId="46A1CE5C" w14:textId="77777777" w:rsidR="009D0A62" w:rsidRDefault="00FA7D06" w:rsidP="009D0A62">
      <w:pPr>
        <w:pStyle w:val="ListParagraph"/>
        <w:numPr>
          <w:ilvl w:val="2"/>
          <w:numId w:val="19"/>
        </w:numPr>
      </w:pPr>
      <w:r w:rsidRPr="00464C1C">
        <w:t>CREATE TABLE dbo.[User]</w:t>
      </w:r>
      <w:r>
        <w:br/>
      </w:r>
      <w:r w:rsidRPr="00464C1C">
        <w:t>(</w:t>
      </w:r>
      <w:r>
        <w:br/>
      </w:r>
      <w:r w:rsidR="009D0A62">
        <w:t xml:space="preserve">   </w:t>
      </w:r>
      <w:r w:rsidRPr="00464C1C">
        <w:t>UserID</w:t>
      </w:r>
      <w:r w:rsidR="00571945">
        <w:t xml:space="preserve"> INT </w:t>
      </w:r>
      <w:r w:rsidRPr="00464C1C">
        <w:t>NOT NULL,</w:t>
      </w:r>
      <w:r>
        <w:br/>
      </w:r>
      <w:r w:rsidR="009D0A62">
        <w:t xml:space="preserve">   </w:t>
      </w:r>
      <w:r w:rsidRPr="00464C1C">
        <w:t>AddressID</w:t>
      </w:r>
      <w:r w:rsidR="00571945">
        <w:t xml:space="preserve"> INT </w:t>
      </w:r>
      <w:r w:rsidR="009D0A62">
        <w:t xml:space="preserve">NOT NULL </w:t>
      </w:r>
      <w:r>
        <w:br/>
      </w:r>
      <w:r w:rsidRPr="00464C1C">
        <w:t>)</w:t>
      </w:r>
    </w:p>
    <w:p w14:paraId="46A1CE5D" w14:textId="77777777" w:rsidR="009D0A62" w:rsidRDefault="00FA7D06" w:rsidP="009D0A62">
      <w:pPr>
        <w:pStyle w:val="ListParagraph"/>
        <w:numPr>
          <w:ilvl w:val="1"/>
          <w:numId w:val="19"/>
        </w:numPr>
      </w:pPr>
      <w:r w:rsidRPr="00464C1C">
        <w:t>Avoid</w:t>
      </w:r>
    </w:p>
    <w:p w14:paraId="46A1CE5E" w14:textId="77777777" w:rsidR="009D0A62" w:rsidRDefault="00FA7D06" w:rsidP="009D0A62">
      <w:pPr>
        <w:pStyle w:val="ListParagraph"/>
        <w:numPr>
          <w:ilvl w:val="2"/>
          <w:numId w:val="19"/>
        </w:numPr>
      </w:pPr>
      <w:r w:rsidRPr="00464C1C">
        <w:t>CREATE TABLE dbo.[User]</w:t>
      </w:r>
      <w:r>
        <w:br/>
      </w:r>
      <w:r w:rsidRPr="00464C1C">
        <w:t>(</w:t>
      </w:r>
      <w:r>
        <w:br/>
      </w:r>
      <w:r w:rsidR="009D0A62">
        <w:t xml:space="preserve">   </w:t>
      </w:r>
      <w:r w:rsidRPr="00464C1C">
        <w:t>UserID</w:t>
      </w:r>
      <w:r w:rsidR="00571945">
        <w:t xml:space="preserve"> INT </w:t>
      </w:r>
      <w:r w:rsidRPr="00464C1C">
        <w:t>NOT NULL,</w:t>
      </w:r>
      <w:r>
        <w:br/>
      </w:r>
      <w:r w:rsidR="009D0A62">
        <w:lastRenderedPageBreak/>
        <w:t xml:space="preserve">   </w:t>
      </w:r>
      <w:r w:rsidRPr="00464C1C">
        <w:t>AddressFK</w:t>
      </w:r>
      <w:r w:rsidR="00571945">
        <w:t xml:space="preserve"> INT </w:t>
      </w:r>
      <w:r w:rsidR="009D0A62">
        <w:t xml:space="preserve">NOT NULL </w:t>
      </w:r>
      <w:r>
        <w:br/>
      </w:r>
      <w:r w:rsidRPr="00464C1C">
        <w:t>)</w:t>
      </w:r>
    </w:p>
    <w:p w14:paraId="46A1CE5F" w14:textId="77777777" w:rsidR="009D0A62" w:rsidRDefault="009D0A62" w:rsidP="009D0A62">
      <w:pPr>
        <w:pStyle w:val="ListParagraph"/>
        <w:numPr>
          <w:ilvl w:val="0"/>
          <w:numId w:val="19"/>
        </w:numPr>
      </w:pPr>
      <w:r w:rsidRPr="00464C1C">
        <w:t xml:space="preserve"> </w:t>
      </w:r>
      <w:r w:rsidR="00FA7D06" w:rsidRPr="00464C1C">
        <w:t>Avoid naming fields in a way that indicates its use as a foreign key.</w:t>
      </w:r>
    </w:p>
    <w:p w14:paraId="46A1CE60" w14:textId="77777777" w:rsidR="009D0A62" w:rsidRDefault="009D0A62" w:rsidP="009D0A62">
      <w:pPr>
        <w:pStyle w:val="ListParagraph"/>
        <w:numPr>
          <w:ilvl w:val="1"/>
          <w:numId w:val="19"/>
        </w:numPr>
      </w:pPr>
      <w:r>
        <w:t>Correct</w:t>
      </w:r>
    </w:p>
    <w:p w14:paraId="46A1CE61" w14:textId="77777777" w:rsidR="009D0A62" w:rsidRDefault="009D0A62" w:rsidP="009D0A62">
      <w:pPr>
        <w:pStyle w:val="ListParagraph"/>
        <w:numPr>
          <w:ilvl w:val="2"/>
          <w:numId w:val="19"/>
        </w:numPr>
      </w:pPr>
      <w:r>
        <w:t>CREATE TABLE dbo.[UserAddress]</w:t>
      </w:r>
      <w:r>
        <w:br/>
        <w:t>(</w:t>
      </w:r>
      <w:r>
        <w:br/>
        <w:t xml:space="preserve">   UserID</w:t>
      </w:r>
      <w:r w:rsidR="00571945">
        <w:t xml:space="preserve"> INT </w:t>
      </w:r>
      <w:r>
        <w:t>NOT NULL,</w:t>
      </w:r>
      <w:r>
        <w:br/>
        <w:t xml:space="preserve">   AddressID</w:t>
      </w:r>
      <w:r w:rsidR="00571945">
        <w:t xml:space="preserve"> INT </w:t>
      </w:r>
      <w:r>
        <w:t>NOT NULL</w:t>
      </w:r>
      <w:r>
        <w:br/>
        <w:t>)</w:t>
      </w:r>
    </w:p>
    <w:p w14:paraId="42046A79" w14:textId="77777777" w:rsidR="001B7011" w:rsidRDefault="001B7011" w:rsidP="001B7011">
      <w:pPr>
        <w:pStyle w:val="ListParagraph"/>
        <w:ind w:left="1440"/>
      </w:pPr>
    </w:p>
    <w:p w14:paraId="3E756F1C" w14:textId="77777777" w:rsidR="001B7011" w:rsidRDefault="001B7011" w:rsidP="001B7011">
      <w:pPr>
        <w:pStyle w:val="ListParagraph"/>
        <w:ind w:left="1440"/>
      </w:pPr>
    </w:p>
    <w:p w14:paraId="46A1CE62" w14:textId="77777777" w:rsidR="009D0A62" w:rsidRDefault="009D0A62" w:rsidP="009D0A62">
      <w:pPr>
        <w:pStyle w:val="ListParagraph"/>
        <w:numPr>
          <w:ilvl w:val="1"/>
          <w:numId w:val="19"/>
        </w:numPr>
      </w:pPr>
      <w:r w:rsidRPr="00464C1C">
        <w:t xml:space="preserve"> </w:t>
      </w:r>
      <w:r w:rsidR="00FA7D06" w:rsidRPr="00464C1C">
        <w:t>Avoid</w:t>
      </w:r>
    </w:p>
    <w:p w14:paraId="46A1CE63" w14:textId="77777777" w:rsidR="009D0A62" w:rsidRDefault="00FA7D06" w:rsidP="009D0A62">
      <w:pPr>
        <w:pStyle w:val="ListParagraph"/>
        <w:numPr>
          <w:ilvl w:val="2"/>
          <w:numId w:val="19"/>
        </w:numPr>
      </w:pPr>
      <w:r w:rsidRPr="00464C1C">
        <w:t>CREATE TABLE dbo.[UserAddress]</w:t>
      </w:r>
      <w:r>
        <w:br/>
      </w:r>
      <w:r w:rsidRPr="00464C1C">
        <w:t>(</w:t>
      </w:r>
      <w:r>
        <w:br/>
      </w:r>
      <w:r w:rsidR="009D0A62">
        <w:t xml:space="preserve">   </w:t>
      </w:r>
      <w:r w:rsidRPr="00464C1C">
        <w:t>UserFK</w:t>
      </w:r>
      <w:r w:rsidR="00571945">
        <w:t xml:space="preserve"> INT </w:t>
      </w:r>
      <w:r w:rsidRPr="00464C1C">
        <w:t>NOT NULL,</w:t>
      </w:r>
      <w:r>
        <w:br/>
      </w:r>
      <w:r w:rsidR="009D0A62">
        <w:t xml:space="preserve">   </w:t>
      </w:r>
      <w:r w:rsidRPr="00464C1C">
        <w:t>AddressFK</w:t>
      </w:r>
      <w:r w:rsidR="00571945">
        <w:t xml:space="preserve"> INT </w:t>
      </w:r>
      <w:r w:rsidRPr="00464C1C">
        <w:t>NOT NULL</w:t>
      </w:r>
      <w:r>
        <w:br/>
      </w:r>
      <w:r w:rsidRPr="00464C1C">
        <w:t>)</w:t>
      </w:r>
    </w:p>
    <w:p w14:paraId="46A1CE64" w14:textId="642DC10A" w:rsidR="001C3D55" w:rsidRDefault="001C3D55" w:rsidP="001C3D55">
      <w:pPr>
        <w:pStyle w:val="ListParagraph"/>
        <w:numPr>
          <w:ilvl w:val="0"/>
          <w:numId w:val="19"/>
        </w:numPr>
      </w:pPr>
      <w:r>
        <w:t xml:space="preserve">Stored procedure naming must confer to the following regular expression </w:t>
      </w:r>
      <w:r w:rsidR="00A50600" w:rsidRPr="00A50600">
        <w:rPr>
          <w:rStyle w:val="IntenseEmphasis"/>
        </w:rPr>
        <w:t>(?&lt;UserDefinedObject&gt;(?:usp|svf|tvf|vw))_(?&lt;AppName&gt;[A-Za-z]{2,})_(?&lt;TableList&gt;(?:Multi|\w{2,64}))_(?&lt;TableFunction&gt;Insert|Update|Delete|Select|Merge|Custom)</w:t>
      </w:r>
    </w:p>
    <w:p w14:paraId="46A1CE65" w14:textId="15ECE6D6" w:rsidR="001C3D55" w:rsidRDefault="001B7011" w:rsidP="009D0A62">
      <w:pPr>
        <w:pStyle w:val="ListParagraph"/>
        <w:numPr>
          <w:ilvl w:val="0"/>
          <w:numId w:val="19"/>
        </w:numPr>
      </w:pPr>
      <w:r>
        <w:lastRenderedPageBreak/>
        <w:t>Fully qualify</w:t>
      </w:r>
      <w:r w:rsidR="00FA7D06" w:rsidRPr="00464C1C">
        <w:t xml:space="preserve"> Stored Procedures </w:t>
      </w:r>
      <w:r w:rsidR="001C3D55">
        <w:t>as [schema]</w:t>
      </w:r>
      <w:r w:rsidR="00FA7D06" w:rsidRPr="00464C1C">
        <w:t>.</w:t>
      </w:r>
      <w:r w:rsidR="001C3D55">
        <w:t>&lt;Validated Stored Procedure Name&gt;</w:t>
      </w:r>
      <w:r w:rsidR="00FA7D06" w:rsidRPr="00464C1C">
        <w:t>.</w:t>
      </w:r>
    </w:p>
    <w:p w14:paraId="46A1CE66" w14:textId="77777777" w:rsidR="001C3D55" w:rsidRDefault="001C3D55" w:rsidP="001C3D55">
      <w:pPr>
        <w:pStyle w:val="ListParagraph"/>
        <w:numPr>
          <w:ilvl w:val="1"/>
          <w:numId w:val="19"/>
        </w:numPr>
      </w:pPr>
      <w:r>
        <w:t>Correct</w:t>
      </w:r>
    </w:p>
    <w:p w14:paraId="46A1CE67" w14:textId="77777777" w:rsidR="001C3D55" w:rsidRDefault="001C3D55" w:rsidP="001C3D55">
      <w:pPr>
        <w:pStyle w:val="ListParagraph"/>
        <w:numPr>
          <w:ilvl w:val="2"/>
          <w:numId w:val="19"/>
        </w:numPr>
      </w:pPr>
      <w:r>
        <w:t>CREATE PROCEDURE dbo.usp_OMS_OrderHD_Insert</w:t>
      </w:r>
    </w:p>
    <w:p w14:paraId="46A1CE68" w14:textId="77777777" w:rsidR="00571945" w:rsidRDefault="00571945" w:rsidP="001C3D55">
      <w:pPr>
        <w:pStyle w:val="ListParagraph"/>
        <w:numPr>
          <w:ilvl w:val="2"/>
          <w:numId w:val="19"/>
        </w:numPr>
      </w:pPr>
      <w:r>
        <w:t>CREATE PROCEDURE OMS.usp_OMS_OrderHD_Insert</w:t>
      </w:r>
    </w:p>
    <w:p w14:paraId="3A346621" w14:textId="6A9AF2E4" w:rsidR="001B7011" w:rsidRDefault="001B7011" w:rsidP="001B7011">
      <w:pPr>
        <w:pStyle w:val="ListParagraph"/>
        <w:numPr>
          <w:ilvl w:val="3"/>
          <w:numId w:val="19"/>
        </w:numPr>
      </w:pPr>
      <w:r>
        <w:t>If it is in a schema name the name can be omitted from the sproc name</w:t>
      </w:r>
    </w:p>
    <w:p w14:paraId="56E00133" w14:textId="2D980359" w:rsidR="001B7011" w:rsidRDefault="001B7011" w:rsidP="001B7011">
      <w:pPr>
        <w:pStyle w:val="ListParagraph"/>
        <w:numPr>
          <w:ilvl w:val="4"/>
          <w:numId w:val="19"/>
        </w:numPr>
      </w:pPr>
      <w:r>
        <w:t>I.E. OMS.usp_OrderHD_Insert</w:t>
      </w:r>
    </w:p>
    <w:p w14:paraId="46A1CE69" w14:textId="77777777" w:rsidR="001C3D55" w:rsidRDefault="001C3D55" w:rsidP="001C3D55">
      <w:pPr>
        <w:pStyle w:val="ListParagraph"/>
        <w:numPr>
          <w:ilvl w:val="1"/>
          <w:numId w:val="19"/>
        </w:numPr>
      </w:pPr>
      <w:r>
        <w:t>Avoid</w:t>
      </w:r>
    </w:p>
    <w:p w14:paraId="46A1CE6A" w14:textId="77777777" w:rsidR="001C3D55" w:rsidRDefault="001C3D55" w:rsidP="001C3D55">
      <w:pPr>
        <w:pStyle w:val="ListParagraph"/>
        <w:numPr>
          <w:ilvl w:val="2"/>
          <w:numId w:val="19"/>
        </w:numPr>
      </w:pPr>
      <w:r>
        <w:t>CREATE PROCEDURE dbo.ap_Order_Insert</w:t>
      </w:r>
    </w:p>
    <w:p w14:paraId="46A1CE6B" w14:textId="77777777" w:rsidR="00571945" w:rsidRDefault="00571945" w:rsidP="001C3D55">
      <w:pPr>
        <w:pStyle w:val="ListParagraph"/>
        <w:numPr>
          <w:ilvl w:val="2"/>
          <w:numId w:val="19"/>
        </w:numPr>
      </w:pPr>
      <w:r>
        <w:t>CREATE PROCEDURE usp_OMS_OrderHD_Insert</w:t>
      </w:r>
    </w:p>
    <w:p w14:paraId="46A1CE6C" w14:textId="77777777" w:rsidR="001C3D55" w:rsidRDefault="00FA7D06" w:rsidP="001C3D55">
      <w:pPr>
        <w:pStyle w:val="ListParagraph"/>
        <w:numPr>
          <w:ilvl w:val="0"/>
          <w:numId w:val="19"/>
        </w:numPr>
      </w:pPr>
      <w:r w:rsidRPr="00464C1C">
        <w:t>When creating Procedures to wrap single INSERT/UPDATE/DELETE statements, operation should be Insert, Update and Delete respectively.</w:t>
      </w:r>
    </w:p>
    <w:p w14:paraId="46A1CE6D" w14:textId="77777777" w:rsidR="001C3D55" w:rsidRDefault="00FA7D06" w:rsidP="001C3D55">
      <w:pPr>
        <w:pStyle w:val="ListParagraph"/>
        <w:numPr>
          <w:ilvl w:val="0"/>
          <w:numId w:val="19"/>
        </w:numPr>
      </w:pPr>
      <w:r w:rsidRPr="00464C1C">
        <w:t>Always assign schema to UDO’s when defining.</w:t>
      </w:r>
    </w:p>
    <w:p w14:paraId="46A1CE6E" w14:textId="77777777" w:rsidR="001C3D55" w:rsidRDefault="00FA7D06" w:rsidP="001C3D55">
      <w:pPr>
        <w:pStyle w:val="ListParagraph"/>
        <w:numPr>
          <w:ilvl w:val="1"/>
          <w:numId w:val="19"/>
        </w:numPr>
      </w:pPr>
      <w:r w:rsidRPr="00464C1C">
        <w:t>Correct</w:t>
      </w:r>
    </w:p>
    <w:p w14:paraId="46A1CE6F" w14:textId="77777777" w:rsidR="001C3D55" w:rsidRDefault="00FA7D06" w:rsidP="001C3D55">
      <w:pPr>
        <w:pStyle w:val="ListParagraph"/>
        <w:numPr>
          <w:ilvl w:val="2"/>
          <w:numId w:val="19"/>
        </w:numPr>
      </w:pPr>
      <w:r w:rsidRPr="00464C1C">
        <w:t>CREATE TABLE dbo.MyTable (...)</w:t>
      </w:r>
    </w:p>
    <w:p w14:paraId="46A1CE70" w14:textId="77777777" w:rsidR="001C3D55" w:rsidRDefault="00FA7D06" w:rsidP="001C3D55">
      <w:pPr>
        <w:pStyle w:val="ListParagraph"/>
        <w:numPr>
          <w:ilvl w:val="1"/>
          <w:numId w:val="19"/>
        </w:numPr>
      </w:pPr>
      <w:r w:rsidRPr="00464C1C">
        <w:t>Avoid</w:t>
      </w:r>
    </w:p>
    <w:p w14:paraId="46A1CE71" w14:textId="77777777" w:rsidR="001C3D55" w:rsidRDefault="00FA7D06" w:rsidP="001C3D55">
      <w:pPr>
        <w:pStyle w:val="ListParagraph"/>
        <w:numPr>
          <w:ilvl w:val="2"/>
          <w:numId w:val="19"/>
        </w:numPr>
      </w:pPr>
      <w:r w:rsidRPr="00464C1C">
        <w:t>CREATE TABLE MyTable (...)</w:t>
      </w:r>
    </w:p>
    <w:p w14:paraId="46A1CE72" w14:textId="77777777" w:rsidR="00194FE7" w:rsidRDefault="00FA7D06" w:rsidP="001C3D55">
      <w:pPr>
        <w:pStyle w:val="ListParagraph"/>
        <w:numPr>
          <w:ilvl w:val="0"/>
          <w:numId w:val="19"/>
        </w:numPr>
      </w:pPr>
      <w:r w:rsidRPr="00464C1C">
        <w:t>Always include the schema when referencing an object:</w:t>
      </w:r>
    </w:p>
    <w:p w14:paraId="46A1CE73" w14:textId="77777777" w:rsidR="00194FE7" w:rsidRDefault="00FA7D06" w:rsidP="00194FE7">
      <w:pPr>
        <w:pStyle w:val="ListParagraph"/>
        <w:numPr>
          <w:ilvl w:val="1"/>
          <w:numId w:val="19"/>
        </w:numPr>
      </w:pPr>
      <w:r w:rsidRPr="00464C1C">
        <w:t>Correct</w:t>
      </w:r>
    </w:p>
    <w:p w14:paraId="46A1CE74" w14:textId="77777777" w:rsidR="00194FE7" w:rsidRDefault="00194FE7" w:rsidP="00194FE7">
      <w:pPr>
        <w:pStyle w:val="ListParagraph"/>
        <w:numPr>
          <w:ilvl w:val="2"/>
          <w:numId w:val="19"/>
        </w:numPr>
      </w:pPr>
      <w:r>
        <w:lastRenderedPageBreak/>
        <w:t>SELECT ColumnName’s</w:t>
      </w:r>
      <w:r w:rsidRPr="00464C1C">
        <w:t xml:space="preserve"> </w:t>
      </w:r>
      <w:r w:rsidR="00FA7D06" w:rsidRPr="00464C1C">
        <w:t>FROM dbo.MyTable (...)</w:t>
      </w:r>
    </w:p>
    <w:p w14:paraId="46A1CE75" w14:textId="77777777" w:rsidR="00194FE7" w:rsidRDefault="00FA7D06" w:rsidP="00194FE7">
      <w:pPr>
        <w:pStyle w:val="ListParagraph"/>
        <w:numPr>
          <w:ilvl w:val="1"/>
          <w:numId w:val="19"/>
        </w:numPr>
      </w:pPr>
      <w:r w:rsidRPr="00464C1C">
        <w:t>Avoid</w:t>
      </w:r>
    </w:p>
    <w:p w14:paraId="46A1CE76" w14:textId="77777777" w:rsidR="00194FE7" w:rsidRDefault="00FA7D06" w:rsidP="00194FE7">
      <w:pPr>
        <w:pStyle w:val="ListParagraph"/>
        <w:numPr>
          <w:ilvl w:val="2"/>
          <w:numId w:val="19"/>
        </w:numPr>
      </w:pPr>
      <w:r w:rsidRPr="00464C1C">
        <w:t xml:space="preserve">SELECT </w:t>
      </w:r>
      <w:r w:rsidR="00194FE7">
        <w:t>ColumnName’s</w:t>
      </w:r>
      <w:r w:rsidR="00194FE7" w:rsidRPr="00464C1C">
        <w:t xml:space="preserve"> </w:t>
      </w:r>
      <w:r w:rsidRPr="00464C1C">
        <w:t>FROM MyTable (...)</w:t>
      </w:r>
    </w:p>
    <w:p w14:paraId="46A1CE77" w14:textId="77777777" w:rsidR="00A664A6" w:rsidRDefault="00A664A6" w:rsidP="00A664A6">
      <w:pPr>
        <w:pStyle w:val="Heading2"/>
      </w:pPr>
      <w:bookmarkStart w:id="7" w:name="_Toc422391071"/>
      <w:r>
        <w:t>Coding Style</w:t>
      </w:r>
      <w:bookmarkEnd w:id="7"/>
    </w:p>
    <w:p w14:paraId="46A1CE78" w14:textId="77777777" w:rsidR="00194FE7" w:rsidRDefault="00FA7D06" w:rsidP="00194FE7">
      <w:pPr>
        <w:pStyle w:val="ListParagraph"/>
        <w:numPr>
          <w:ilvl w:val="0"/>
          <w:numId w:val="19"/>
        </w:numPr>
      </w:pPr>
      <w:r w:rsidRPr="00464C1C">
        <w:t>Properly arrange statements: Either use one-liners without indentation or</w:t>
      </w:r>
      <w:r w:rsidR="00194FE7">
        <w:t xml:space="preserve"> multi-liners with indentation.  </w:t>
      </w:r>
      <w:r w:rsidRPr="00464C1C">
        <w:t>Don’t mix the two.</w:t>
      </w:r>
    </w:p>
    <w:p w14:paraId="46A1CE79" w14:textId="77777777" w:rsidR="00194FE7" w:rsidRDefault="00FA7D06" w:rsidP="00194FE7">
      <w:pPr>
        <w:pStyle w:val="ListParagraph"/>
        <w:numPr>
          <w:ilvl w:val="1"/>
          <w:numId w:val="19"/>
        </w:numPr>
      </w:pPr>
      <w:r w:rsidRPr="00464C1C">
        <w:t>Correct one-liner</w:t>
      </w:r>
    </w:p>
    <w:p w14:paraId="46A1CE7A" w14:textId="77777777" w:rsidR="00194FE7" w:rsidRDefault="00FA7D06" w:rsidP="00194FE7">
      <w:pPr>
        <w:pStyle w:val="ListParagraph"/>
        <w:numPr>
          <w:ilvl w:val="2"/>
          <w:numId w:val="19"/>
        </w:numPr>
      </w:pPr>
      <w:r w:rsidRPr="00464C1C">
        <w:t xml:space="preserve">SELECT </w:t>
      </w:r>
      <w:r w:rsidR="00194FE7">
        <w:t>ColumnName’s</w:t>
      </w:r>
      <w:r w:rsidRPr="00464C1C">
        <w:t xml:space="preserve"> FROM dbo.MyTable</w:t>
      </w:r>
    </w:p>
    <w:p w14:paraId="46A1CE7B" w14:textId="77777777" w:rsidR="00194FE7" w:rsidRDefault="00FA7D06" w:rsidP="00194FE7">
      <w:pPr>
        <w:pStyle w:val="ListParagraph"/>
        <w:numPr>
          <w:ilvl w:val="1"/>
          <w:numId w:val="19"/>
        </w:numPr>
      </w:pPr>
      <w:r w:rsidRPr="00464C1C">
        <w:t>Correct multi-liner</w:t>
      </w:r>
    </w:p>
    <w:p w14:paraId="46A1CE7C" w14:textId="77777777" w:rsidR="00194FE7" w:rsidRDefault="00194FE7" w:rsidP="00194FE7">
      <w:pPr>
        <w:pStyle w:val="ListParagraph"/>
        <w:numPr>
          <w:ilvl w:val="2"/>
          <w:numId w:val="19"/>
        </w:numPr>
      </w:pPr>
      <w:r>
        <w:t>SELECT ColumnName’s</w:t>
      </w:r>
      <w:r w:rsidR="00FA7D06">
        <w:br/>
      </w:r>
      <w:r w:rsidR="00FA7D06" w:rsidRPr="00464C1C">
        <w:t>FROM dbo.MyTable</w:t>
      </w:r>
      <w:r w:rsidR="00FA7D06">
        <w:br/>
      </w:r>
      <w:r w:rsidR="00FA7D06" w:rsidRPr="00464C1C">
        <w:t>WHERE MyTableID IN</w:t>
      </w:r>
      <w:r w:rsidR="00FA7D06">
        <w:br/>
      </w:r>
      <w:r w:rsidR="00FA7D06" w:rsidRPr="00464C1C">
        <w:t>(</w:t>
      </w:r>
      <w:r w:rsidR="00FA7D06">
        <w:br/>
      </w:r>
      <w:r>
        <w:t xml:space="preserve">   </w:t>
      </w:r>
      <w:r w:rsidR="00FA7D06" w:rsidRPr="00464C1C">
        <w:t xml:space="preserve">SELECT </w:t>
      </w:r>
      <w:r>
        <w:t>ColumnName’s</w:t>
      </w:r>
      <w:r w:rsidR="00FA7D06">
        <w:br/>
      </w:r>
      <w:r>
        <w:t xml:space="preserve">   </w:t>
      </w:r>
      <w:r w:rsidR="00FA7D06" w:rsidRPr="00464C1C">
        <w:t>FROM dbo.MyForeignTable</w:t>
      </w:r>
      <w:r w:rsidR="00FA7D06">
        <w:br/>
      </w:r>
      <w:r w:rsidR="00FA7D06" w:rsidRPr="00464C1C">
        <w:t>)</w:t>
      </w:r>
      <w:r w:rsidR="00FA7D06">
        <w:br/>
      </w:r>
      <w:r w:rsidR="00FA7D06" w:rsidRPr="00464C1C">
        <w:t>AND MyColumn &gt; 1</w:t>
      </w:r>
    </w:p>
    <w:p w14:paraId="46A1CE7D" w14:textId="77777777" w:rsidR="00194FE7" w:rsidRDefault="00571945" w:rsidP="00194FE7">
      <w:pPr>
        <w:pStyle w:val="ListParagraph"/>
        <w:numPr>
          <w:ilvl w:val="1"/>
          <w:numId w:val="19"/>
        </w:numPr>
      </w:pPr>
      <w:r w:rsidRPr="00464C1C">
        <w:t>Avoid mixing multi</w:t>
      </w:r>
      <w:r>
        <w:t>-</w:t>
      </w:r>
      <w:r w:rsidRPr="00464C1C">
        <w:t>line and single</w:t>
      </w:r>
      <w:r>
        <w:t>-</w:t>
      </w:r>
      <w:r w:rsidRPr="00464C1C">
        <w:t>line expressions</w:t>
      </w:r>
    </w:p>
    <w:p w14:paraId="46A1CE7E" w14:textId="77777777" w:rsidR="00194FE7" w:rsidRDefault="00FA7D06" w:rsidP="00194FE7">
      <w:pPr>
        <w:pStyle w:val="ListParagraph"/>
        <w:numPr>
          <w:ilvl w:val="2"/>
          <w:numId w:val="19"/>
        </w:numPr>
      </w:pPr>
      <w:r w:rsidRPr="00464C1C">
        <w:t xml:space="preserve">SELECT </w:t>
      </w:r>
      <w:r w:rsidR="00194FE7">
        <w:t>ColumnName’s</w:t>
      </w:r>
      <w:r w:rsidRPr="00464C1C">
        <w:t xml:space="preserve"> FROM dbo.MyTable</w:t>
      </w:r>
      <w:r>
        <w:br/>
      </w:r>
      <w:r w:rsidRPr="00464C1C">
        <w:t>WHERE MyField &gt; 1</w:t>
      </w:r>
    </w:p>
    <w:p w14:paraId="46A1CE7F" w14:textId="77777777" w:rsidR="00194FE7" w:rsidRDefault="00FA7D06" w:rsidP="00194FE7">
      <w:pPr>
        <w:pStyle w:val="ListParagraph"/>
        <w:numPr>
          <w:ilvl w:val="0"/>
          <w:numId w:val="19"/>
        </w:numPr>
      </w:pPr>
      <w:r w:rsidRPr="00464C1C">
        <w:lastRenderedPageBreak/>
        <w:t>When creating local scope always indent:</w:t>
      </w:r>
      <w:r>
        <w:br/>
      </w:r>
      <w:r w:rsidR="00194FE7">
        <w:t xml:space="preserve">   </w:t>
      </w:r>
      <w:r w:rsidRPr="00464C1C">
        <w:t>BEGIN</w:t>
      </w:r>
      <w:r>
        <w:br/>
      </w:r>
      <w:r w:rsidR="00194FE7">
        <w:t xml:space="preserve">      </w:t>
      </w:r>
      <w:r w:rsidRPr="00464C1C">
        <w:t>(...)</w:t>
      </w:r>
      <w:r>
        <w:br/>
      </w:r>
      <w:r w:rsidR="00194FE7">
        <w:t xml:space="preserve">   </w:t>
      </w:r>
      <w:r w:rsidRPr="00464C1C">
        <w:t>END</w:t>
      </w:r>
    </w:p>
    <w:p w14:paraId="46A1CE80" w14:textId="77777777" w:rsidR="00194FE7" w:rsidRDefault="00FA7D06" w:rsidP="00194FE7">
      <w:pPr>
        <w:pStyle w:val="ListParagraph"/>
        <w:numPr>
          <w:ilvl w:val="0"/>
          <w:numId w:val="19"/>
        </w:numPr>
      </w:pPr>
      <w:r w:rsidRPr="00464C1C">
        <w:t>When using IF statements, always BEGIN new scope:</w:t>
      </w:r>
    </w:p>
    <w:p w14:paraId="46A1CE81" w14:textId="77777777" w:rsidR="00194FE7" w:rsidRDefault="00FA7D06" w:rsidP="00194FE7">
      <w:pPr>
        <w:pStyle w:val="ListParagraph"/>
        <w:numPr>
          <w:ilvl w:val="1"/>
          <w:numId w:val="19"/>
        </w:numPr>
      </w:pPr>
      <w:r w:rsidRPr="00464C1C">
        <w:t>Correct</w:t>
      </w:r>
    </w:p>
    <w:p w14:paraId="46A1CE82" w14:textId="77777777" w:rsidR="00194FE7" w:rsidRDefault="00FA7D06" w:rsidP="00194FE7">
      <w:pPr>
        <w:pStyle w:val="ListParagraph"/>
        <w:numPr>
          <w:ilvl w:val="2"/>
          <w:numId w:val="19"/>
        </w:numPr>
      </w:pPr>
      <w:r w:rsidRPr="00464C1C">
        <w:t>IF(1 &gt; 2)</w:t>
      </w:r>
      <w:r>
        <w:br/>
      </w:r>
      <w:r w:rsidRPr="00464C1C">
        <w:t>BEGIN</w:t>
      </w:r>
      <w:r>
        <w:br/>
      </w:r>
      <w:r w:rsidR="00194FE7">
        <w:t xml:space="preserve">   </w:t>
      </w:r>
      <w:r w:rsidRPr="00464C1C">
        <w:t>(...)</w:t>
      </w:r>
      <w:r>
        <w:br/>
      </w:r>
      <w:r w:rsidRPr="00464C1C">
        <w:t>END</w:t>
      </w:r>
      <w:r>
        <w:br/>
      </w:r>
      <w:r w:rsidRPr="00464C1C">
        <w:t>ELSE</w:t>
      </w:r>
      <w:r>
        <w:br/>
      </w:r>
      <w:r w:rsidRPr="00464C1C">
        <w:t>BEGIN</w:t>
      </w:r>
      <w:r>
        <w:br/>
      </w:r>
      <w:r w:rsidR="00194FE7">
        <w:t xml:space="preserve">   </w:t>
      </w:r>
      <w:r w:rsidRPr="00464C1C">
        <w:t>(...)</w:t>
      </w:r>
      <w:r>
        <w:br/>
      </w:r>
      <w:r w:rsidRPr="00464C1C">
        <w:t>END</w:t>
      </w:r>
    </w:p>
    <w:p w14:paraId="46A1CE83" w14:textId="77777777" w:rsidR="00194FE7" w:rsidRDefault="00FA7D06" w:rsidP="00194FE7">
      <w:pPr>
        <w:pStyle w:val="ListParagraph"/>
        <w:numPr>
          <w:ilvl w:val="1"/>
          <w:numId w:val="19"/>
        </w:numPr>
      </w:pPr>
      <w:r w:rsidRPr="00464C1C">
        <w:t>Avoid</w:t>
      </w:r>
    </w:p>
    <w:p w14:paraId="46A1CE84" w14:textId="77777777" w:rsidR="00194FE7" w:rsidRDefault="00FA7D06" w:rsidP="00194FE7">
      <w:pPr>
        <w:pStyle w:val="ListParagraph"/>
        <w:numPr>
          <w:ilvl w:val="2"/>
          <w:numId w:val="19"/>
        </w:numPr>
      </w:pPr>
      <w:r w:rsidRPr="00464C1C">
        <w:t>IF(1 &gt; 2)</w:t>
      </w:r>
      <w:r>
        <w:br/>
      </w:r>
      <w:r w:rsidR="00194FE7">
        <w:t xml:space="preserve">   </w:t>
      </w:r>
      <w:r w:rsidRPr="00464C1C">
        <w:t>(...)</w:t>
      </w:r>
      <w:r>
        <w:br/>
      </w:r>
      <w:r w:rsidRPr="00464C1C">
        <w:t>ELSE</w:t>
      </w:r>
      <w:r>
        <w:br/>
      </w:r>
      <w:r w:rsidR="00194FE7">
        <w:t xml:space="preserve">   </w:t>
      </w:r>
      <w:r w:rsidRPr="00464C1C">
        <w:t>(...)</w:t>
      </w:r>
    </w:p>
    <w:p w14:paraId="46A1CE85" w14:textId="77777777" w:rsidR="00194FE7" w:rsidRDefault="00FA7D06" w:rsidP="00194FE7">
      <w:pPr>
        <w:pStyle w:val="ListParagraph"/>
        <w:numPr>
          <w:ilvl w:val="0"/>
          <w:numId w:val="19"/>
        </w:numPr>
      </w:pPr>
      <w:r w:rsidRPr="00464C1C">
        <w:t>Always create scope when defining Procedures and multi statement Functions:</w:t>
      </w:r>
    </w:p>
    <w:p w14:paraId="46A1CE86" w14:textId="77777777" w:rsidR="00194FE7" w:rsidRDefault="00FA7D06" w:rsidP="00194FE7">
      <w:pPr>
        <w:pStyle w:val="ListParagraph"/>
        <w:numPr>
          <w:ilvl w:val="1"/>
          <w:numId w:val="19"/>
        </w:numPr>
      </w:pPr>
      <w:r w:rsidRPr="00464C1C">
        <w:t>Correct</w:t>
      </w:r>
    </w:p>
    <w:p w14:paraId="46A1CE87" w14:textId="77777777" w:rsidR="00194FE7" w:rsidRDefault="00FA7D06" w:rsidP="00194FE7">
      <w:pPr>
        <w:pStyle w:val="ListParagraph"/>
        <w:numPr>
          <w:ilvl w:val="2"/>
          <w:numId w:val="19"/>
        </w:numPr>
      </w:pPr>
      <w:r w:rsidRPr="00464C1C">
        <w:t>CREATE PROCEDURE dbo.uspMyProcedure</w:t>
      </w:r>
      <w:r>
        <w:br/>
      </w:r>
      <w:r w:rsidRPr="00464C1C">
        <w:t>AS</w:t>
      </w:r>
      <w:r>
        <w:br/>
      </w:r>
      <w:r w:rsidRPr="00464C1C">
        <w:lastRenderedPageBreak/>
        <w:t>BEGIN</w:t>
      </w:r>
      <w:r>
        <w:br/>
      </w:r>
      <w:r w:rsidR="00194FE7">
        <w:t xml:space="preserve">   </w:t>
      </w:r>
      <w:r w:rsidRPr="00464C1C">
        <w:t>(...)</w:t>
      </w:r>
      <w:r>
        <w:br/>
      </w:r>
      <w:r w:rsidRPr="00464C1C">
        <w:t>END</w:t>
      </w:r>
    </w:p>
    <w:p w14:paraId="46A1CE88" w14:textId="77777777" w:rsidR="00194FE7" w:rsidRDefault="00FA7D06" w:rsidP="00194FE7">
      <w:pPr>
        <w:pStyle w:val="ListParagraph"/>
        <w:numPr>
          <w:ilvl w:val="1"/>
          <w:numId w:val="19"/>
        </w:numPr>
      </w:pPr>
      <w:r w:rsidRPr="00464C1C">
        <w:t>Avoid</w:t>
      </w:r>
    </w:p>
    <w:p w14:paraId="46A1CE89" w14:textId="77777777" w:rsidR="00194FE7" w:rsidRDefault="00FA7D06" w:rsidP="00194FE7">
      <w:pPr>
        <w:pStyle w:val="ListParagraph"/>
        <w:numPr>
          <w:ilvl w:val="2"/>
          <w:numId w:val="19"/>
        </w:numPr>
      </w:pPr>
      <w:r w:rsidRPr="00464C1C">
        <w:t>CREATE PROCEDURE dbo.uspMyProcedure</w:t>
      </w:r>
      <w:r>
        <w:br/>
      </w:r>
      <w:r w:rsidRPr="00464C1C">
        <w:t>AS</w:t>
      </w:r>
      <w:r>
        <w:br/>
      </w:r>
      <w:r w:rsidRPr="00464C1C">
        <w:t>(...)</w:t>
      </w:r>
    </w:p>
    <w:p w14:paraId="46A1CE8A" w14:textId="77777777" w:rsidR="00A50600" w:rsidRDefault="00FA7D06" w:rsidP="00A50600">
      <w:pPr>
        <w:pStyle w:val="ListParagraph"/>
        <w:numPr>
          <w:ilvl w:val="0"/>
          <w:numId w:val="19"/>
        </w:numPr>
      </w:pPr>
      <w:r w:rsidRPr="00464C1C">
        <w:t>When joining always identify all columns with aliases and always alias using the AS keyword</w:t>
      </w:r>
      <w:r w:rsidR="00A50600">
        <w:t>.  Never mix aliases with non-aliases for table names.  If the table name is less than 15 characters long do not use aliases:</w:t>
      </w:r>
    </w:p>
    <w:p w14:paraId="46A1CE8B" w14:textId="77777777" w:rsidR="00194FE7" w:rsidRDefault="00FA7D06" w:rsidP="00194FE7">
      <w:pPr>
        <w:pStyle w:val="ListParagraph"/>
        <w:numPr>
          <w:ilvl w:val="1"/>
          <w:numId w:val="19"/>
        </w:numPr>
      </w:pPr>
      <w:r w:rsidRPr="00464C1C">
        <w:t>Correct</w:t>
      </w:r>
    </w:p>
    <w:p w14:paraId="46A1CE8C" w14:textId="77777777" w:rsidR="00194FE7" w:rsidRDefault="00FA7D06" w:rsidP="00194FE7">
      <w:pPr>
        <w:pStyle w:val="ListParagraph"/>
        <w:numPr>
          <w:ilvl w:val="2"/>
          <w:numId w:val="19"/>
        </w:numPr>
      </w:pPr>
      <w:r w:rsidRPr="00464C1C">
        <w:t xml:space="preserve">SELECT </w:t>
      </w:r>
      <w:r w:rsidR="00194FE7">
        <w:br/>
      </w:r>
      <w:r w:rsidRPr="00464C1C">
        <w:t>U</w:t>
      </w:r>
      <w:r w:rsidR="00A50600">
        <w:t>ser</w:t>
      </w:r>
      <w:r w:rsidRPr="00464C1C">
        <w:t>.Surname,</w:t>
      </w:r>
      <w:r>
        <w:br/>
      </w:r>
      <w:r w:rsidRPr="00464C1C">
        <w:t>A</w:t>
      </w:r>
      <w:r w:rsidR="00A50600">
        <w:t>ddress</w:t>
      </w:r>
      <w:r w:rsidRPr="00464C1C">
        <w:t>.Street</w:t>
      </w:r>
      <w:r>
        <w:br/>
      </w:r>
      <w:r w:rsidR="00A50600">
        <w:t xml:space="preserve">FROM dbo.[User] </w:t>
      </w:r>
      <w:r>
        <w:br/>
      </w:r>
      <w:r w:rsidRPr="00464C1C">
        <w:t>JOIN dbo.Address ON U</w:t>
      </w:r>
      <w:r w:rsidR="00A50600">
        <w:t>ser</w:t>
      </w:r>
      <w:r w:rsidRPr="00464C1C">
        <w:t>.AddressID = A</w:t>
      </w:r>
      <w:r w:rsidR="00A50600">
        <w:t>ddress</w:t>
      </w:r>
      <w:r w:rsidRPr="00464C1C">
        <w:t>.AddressID</w:t>
      </w:r>
    </w:p>
    <w:p w14:paraId="46A1CE8D" w14:textId="77777777" w:rsidR="00194FE7" w:rsidRDefault="00FA7D06" w:rsidP="00194FE7">
      <w:pPr>
        <w:pStyle w:val="ListParagraph"/>
        <w:numPr>
          <w:ilvl w:val="1"/>
          <w:numId w:val="19"/>
        </w:numPr>
      </w:pPr>
      <w:r w:rsidRPr="00464C1C">
        <w:t>Avoid</w:t>
      </w:r>
    </w:p>
    <w:p w14:paraId="46A1CE8E" w14:textId="77777777" w:rsidR="00194FE7" w:rsidRDefault="00FA7D06" w:rsidP="00194FE7">
      <w:pPr>
        <w:pStyle w:val="ListParagraph"/>
        <w:numPr>
          <w:ilvl w:val="2"/>
          <w:numId w:val="19"/>
        </w:numPr>
      </w:pPr>
      <w:r w:rsidRPr="00464C1C">
        <w:t xml:space="preserve">SELECT </w:t>
      </w:r>
      <w:r w:rsidR="00194FE7">
        <w:br/>
      </w:r>
      <w:r w:rsidRPr="00464C1C">
        <w:t>U.Surname,</w:t>
      </w:r>
      <w:r>
        <w:br/>
      </w:r>
      <w:r w:rsidRPr="00464C1C">
        <w:t>Street –-Missing alias</w:t>
      </w:r>
      <w:r>
        <w:br/>
      </w:r>
      <w:r w:rsidRPr="00464C1C">
        <w:t>FROM Users U –-Missing AS</w:t>
      </w:r>
      <w:r>
        <w:br/>
      </w:r>
      <w:r w:rsidRPr="00464C1C">
        <w:lastRenderedPageBreak/>
        <w:t>JOIN dbo.Address ON U.AddressID = dbo.Address.AddressID –-Missing Alias</w:t>
      </w:r>
    </w:p>
    <w:p w14:paraId="46A1CE8F" w14:textId="77777777" w:rsidR="00194FE7" w:rsidRDefault="00FA7D06" w:rsidP="00194FE7">
      <w:pPr>
        <w:pStyle w:val="ListParagraph"/>
        <w:numPr>
          <w:ilvl w:val="0"/>
          <w:numId w:val="19"/>
        </w:numPr>
      </w:pPr>
      <w:r w:rsidRPr="00464C1C">
        <w:t>Avoid joining in the where clause, instead use ANSI syntax for joining. Include the reference key last:</w:t>
      </w:r>
    </w:p>
    <w:p w14:paraId="46A1CE90" w14:textId="77777777" w:rsidR="00194FE7" w:rsidRDefault="00FA7D06" w:rsidP="00194FE7">
      <w:pPr>
        <w:pStyle w:val="ListParagraph"/>
        <w:numPr>
          <w:ilvl w:val="1"/>
          <w:numId w:val="19"/>
        </w:numPr>
      </w:pPr>
      <w:r w:rsidRPr="00464C1C">
        <w:t>Correct</w:t>
      </w:r>
    </w:p>
    <w:p w14:paraId="46A1CE91" w14:textId="77777777" w:rsidR="00194FE7" w:rsidRDefault="00FA7D06" w:rsidP="00194FE7">
      <w:pPr>
        <w:pStyle w:val="ListParagraph"/>
        <w:numPr>
          <w:ilvl w:val="2"/>
          <w:numId w:val="19"/>
        </w:numPr>
      </w:pPr>
      <w:r w:rsidRPr="00464C1C">
        <w:t xml:space="preserve">SELECT </w:t>
      </w:r>
      <w:r w:rsidR="00194FE7">
        <w:br/>
      </w:r>
      <w:r w:rsidRPr="00464C1C">
        <w:t>U.Surname,</w:t>
      </w:r>
      <w:r>
        <w:br/>
      </w:r>
      <w:r w:rsidRPr="00464C1C">
        <w:t>A.Street</w:t>
      </w:r>
      <w:r>
        <w:br/>
      </w:r>
      <w:r w:rsidRPr="00464C1C">
        <w:t>FROM dbo.[User] AS U</w:t>
      </w:r>
      <w:r>
        <w:br/>
      </w:r>
      <w:r w:rsidRPr="00464C1C">
        <w:t>JOIN dbo.Address AS A ON A.AddressID = U.AddressID</w:t>
      </w:r>
    </w:p>
    <w:p w14:paraId="46A1CE92" w14:textId="77777777" w:rsidR="00194FE7" w:rsidRDefault="00FA7D06" w:rsidP="00194FE7">
      <w:pPr>
        <w:pStyle w:val="ListParagraph"/>
        <w:numPr>
          <w:ilvl w:val="1"/>
          <w:numId w:val="19"/>
        </w:numPr>
      </w:pPr>
      <w:r w:rsidRPr="00464C1C">
        <w:t>Avoid</w:t>
      </w:r>
    </w:p>
    <w:p w14:paraId="46A1CE93" w14:textId="77777777" w:rsidR="00194FE7" w:rsidRDefault="00FA7D06" w:rsidP="00194FE7">
      <w:pPr>
        <w:pStyle w:val="ListParagraph"/>
        <w:numPr>
          <w:ilvl w:val="2"/>
          <w:numId w:val="19"/>
        </w:numPr>
      </w:pPr>
      <w:r w:rsidRPr="00464C1C">
        <w:t xml:space="preserve">SELECT </w:t>
      </w:r>
      <w:r w:rsidR="00194FE7">
        <w:br/>
      </w:r>
      <w:r w:rsidRPr="00464C1C">
        <w:t>U.Surname,</w:t>
      </w:r>
      <w:r>
        <w:br/>
      </w:r>
      <w:r w:rsidRPr="00464C1C">
        <w:t>A.Street</w:t>
      </w:r>
      <w:r>
        <w:br/>
      </w:r>
      <w:r w:rsidRPr="00464C1C">
        <w:t>FROM dbo.[User] AS U,</w:t>
      </w:r>
      <w:r>
        <w:br/>
      </w:r>
      <w:r w:rsidRPr="00464C1C">
        <w:t>dbo.Address AS A</w:t>
      </w:r>
      <w:r>
        <w:br/>
      </w:r>
      <w:r w:rsidRPr="00464C1C">
        <w:t>WHERE U.AddressID = A.AddressID –-Joins in the WHERE clause</w:t>
      </w:r>
    </w:p>
    <w:p w14:paraId="46A1CE94" w14:textId="77777777" w:rsidR="00194FE7" w:rsidRDefault="00FA7D06" w:rsidP="00194FE7">
      <w:pPr>
        <w:pStyle w:val="ListParagraph"/>
        <w:numPr>
          <w:ilvl w:val="0"/>
          <w:numId w:val="19"/>
        </w:numPr>
      </w:pPr>
      <w:r w:rsidRPr="00464C1C">
        <w:t>Avoid using RIGHT joins – rewrite to LEFT joins.</w:t>
      </w:r>
    </w:p>
    <w:p w14:paraId="46A1CEA1" w14:textId="77777777" w:rsidR="00A664A6" w:rsidRDefault="00FA7D06" w:rsidP="00194FE7">
      <w:pPr>
        <w:pStyle w:val="ListParagraph"/>
        <w:numPr>
          <w:ilvl w:val="0"/>
          <w:numId w:val="19"/>
        </w:numPr>
      </w:pPr>
      <w:r w:rsidRPr="00464C1C">
        <w:t>If you use designers to generate DML – reformat it using the design styles defined here. In effect it is disallowed to check in DML from designers into a project repository.</w:t>
      </w:r>
      <w:r>
        <w:br/>
      </w:r>
      <w:r w:rsidRPr="00464C1C">
        <w:lastRenderedPageBreak/>
        <w:t>Using designers to generate DDL however is allowed and encouraged.</w:t>
      </w:r>
    </w:p>
    <w:p w14:paraId="46A1CEA2" w14:textId="77777777" w:rsidR="00A50600" w:rsidRDefault="00FA7D06" w:rsidP="00194FE7">
      <w:pPr>
        <w:pStyle w:val="ListParagraph"/>
        <w:numPr>
          <w:ilvl w:val="0"/>
          <w:numId w:val="19"/>
        </w:numPr>
      </w:pPr>
      <w:r w:rsidRPr="00464C1C">
        <w:t>Use comments only to illuminate things that are not obvious from reading the code.</w:t>
      </w:r>
    </w:p>
    <w:p w14:paraId="46A1CEA3" w14:textId="77777777" w:rsidR="00A664A6" w:rsidRDefault="00A50600" w:rsidP="00A50600">
      <w:pPr>
        <w:pStyle w:val="ListParagraph"/>
        <w:numPr>
          <w:ilvl w:val="1"/>
          <w:numId w:val="19"/>
        </w:numPr>
      </w:pPr>
      <w:r>
        <w:t>Comment within TFS via the history.</w:t>
      </w:r>
      <w:r w:rsidR="00FA7D06">
        <w:br/>
      </w:r>
    </w:p>
    <w:p w14:paraId="46A1CEA4" w14:textId="77777777" w:rsidR="00A664A6" w:rsidRDefault="00FA7D06" w:rsidP="00A664A6">
      <w:pPr>
        <w:pStyle w:val="Heading1"/>
      </w:pPr>
      <w:bookmarkStart w:id="8" w:name="_Toc422391072"/>
      <w:r w:rsidRPr="00A664A6">
        <w:t>Best Practices</w:t>
      </w:r>
      <w:bookmarkEnd w:id="8"/>
    </w:p>
    <w:p w14:paraId="46A1CEA5" w14:textId="77777777" w:rsidR="00A664A6" w:rsidRPr="00A664A6" w:rsidRDefault="00FA7D06" w:rsidP="00A664A6">
      <w:pPr>
        <w:pStyle w:val="Heading2"/>
      </w:pPr>
      <w:bookmarkStart w:id="9" w:name="_Toc422391073"/>
      <w:r w:rsidRPr="00A664A6">
        <w:t>Database Design and Architecture</w:t>
      </w:r>
      <w:bookmarkEnd w:id="9"/>
    </w:p>
    <w:p w14:paraId="46A1CEA6" w14:textId="69779691" w:rsidR="00A664A6" w:rsidRDefault="003924BD" w:rsidP="00A664A6">
      <w:pPr>
        <w:pStyle w:val="ListParagraph"/>
        <w:numPr>
          <w:ilvl w:val="0"/>
          <w:numId w:val="19"/>
        </w:numPr>
      </w:pPr>
      <w:r>
        <w:t>When creating a table d</w:t>
      </w:r>
      <w:r w:rsidR="00FA7D06" w:rsidRPr="00464C1C">
        <w:t>ecide between using integers</w:t>
      </w:r>
      <w:r>
        <w:t xml:space="preserve"> with Identity or Sequences</w:t>
      </w:r>
      <w:r w:rsidR="00FA7D06" w:rsidRPr="00464C1C">
        <w:t xml:space="preserve"> as artificial Primary keys. </w:t>
      </w:r>
      <w:r>
        <w:t xml:space="preserve">Avoid </w:t>
      </w:r>
      <w:r w:rsidR="00FA7D06" w:rsidRPr="00464C1C">
        <w:t>uniqueidentifier’s</w:t>
      </w:r>
      <w:r>
        <w:t xml:space="preserve"> as the Primary key</w:t>
      </w:r>
      <w:r w:rsidR="00FA7D06" w:rsidRPr="00464C1C">
        <w:t>.</w:t>
      </w:r>
    </w:p>
    <w:p w14:paraId="46A1CEA7" w14:textId="77777777" w:rsidR="00A664A6" w:rsidRDefault="00FA7D06" w:rsidP="00A664A6">
      <w:pPr>
        <w:pStyle w:val="ListParagraph"/>
        <w:numPr>
          <w:ilvl w:val="0"/>
          <w:numId w:val="19"/>
        </w:numPr>
      </w:pPr>
      <w:r w:rsidRPr="00464C1C">
        <w:t>Introduce a artificial Primary key on Tables, unless the table fall into one of the following categories:</w:t>
      </w:r>
    </w:p>
    <w:p w14:paraId="46A1CEA8" w14:textId="77777777" w:rsidR="00A664A6" w:rsidRDefault="00FA7D06" w:rsidP="00A664A6">
      <w:pPr>
        <w:pStyle w:val="ListParagraph"/>
        <w:numPr>
          <w:ilvl w:val="1"/>
          <w:numId w:val="19"/>
        </w:numPr>
      </w:pPr>
      <w:r w:rsidRPr="00464C1C">
        <w:t>Many-to-many relationship</w:t>
      </w:r>
    </w:p>
    <w:p w14:paraId="46A1CEA9" w14:textId="77777777" w:rsidR="00A664A6" w:rsidRDefault="00FA7D06" w:rsidP="00A664A6">
      <w:pPr>
        <w:pStyle w:val="ListParagraph"/>
        <w:numPr>
          <w:ilvl w:val="1"/>
          <w:numId w:val="19"/>
        </w:numPr>
      </w:pPr>
      <w:r w:rsidRPr="00464C1C">
        <w:t>Staging table</w:t>
      </w:r>
    </w:p>
    <w:p w14:paraId="46A1CEAA" w14:textId="77777777" w:rsidR="00A664A6" w:rsidRDefault="00FA7D06" w:rsidP="00A664A6">
      <w:pPr>
        <w:pStyle w:val="ListParagraph"/>
        <w:numPr>
          <w:ilvl w:val="1"/>
          <w:numId w:val="19"/>
        </w:numPr>
      </w:pPr>
      <w:r w:rsidRPr="00464C1C">
        <w:t>Imported External tables with reoccurring importing</w:t>
      </w:r>
    </w:p>
    <w:p w14:paraId="46A1CEAB" w14:textId="77777777" w:rsidR="00A664A6" w:rsidRDefault="00FA7D06" w:rsidP="00A664A6">
      <w:pPr>
        <w:pStyle w:val="ListParagraph"/>
        <w:numPr>
          <w:ilvl w:val="0"/>
          <w:numId w:val="19"/>
        </w:numPr>
      </w:pPr>
      <w:r w:rsidRPr="00464C1C">
        <w:t xml:space="preserve">Always have unique indexes or primary keys on all tables without exception – never leave the </w:t>
      </w:r>
      <w:r w:rsidR="00A664A6" w:rsidRPr="00464C1C">
        <w:t>integrity</w:t>
      </w:r>
      <w:r w:rsidRPr="00464C1C">
        <w:t xml:space="preserve"> up to the application.</w:t>
      </w:r>
    </w:p>
    <w:p w14:paraId="46A1CEAC" w14:textId="20448A56" w:rsidR="00A664A6" w:rsidRDefault="00FA7D06" w:rsidP="00A664A6">
      <w:pPr>
        <w:pStyle w:val="ListParagraph"/>
        <w:numPr>
          <w:ilvl w:val="0"/>
          <w:numId w:val="19"/>
        </w:numPr>
      </w:pPr>
      <w:r w:rsidRPr="00464C1C">
        <w:lastRenderedPageBreak/>
        <w:t xml:space="preserve">If you have enumerations in another layer that are persisted </w:t>
      </w:r>
      <w:r w:rsidR="003924BD">
        <w:t>i</w:t>
      </w:r>
      <w:r w:rsidRPr="00464C1C">
        <w:t>nto the database, map these in a table and ensure consistency by constraints.</w:t>
      </w:r>
    </w:p>
    <w:p w14:paraId="46A1CEAD" w14:textId="460338EE" w:rsidR="00A664A6" w:rsidRDefault="00FA7D06" w:rsidP="00A664A6">
      <w:pPr>
        <w:pStyle w:val="ListParagraph"/>
        <w:numPr>
          <w:ilvl w:val="0"/>
          <w:numId w:val="19"/>
        </w:numPr>
      </w:pPr>
      <w:r w:rsidRPr="00464C1C">
        <w:t xml:space="preserve">Decide whether to use abbreviations or integers as Primary keys on Enumeration mapping tables and stick with this choice throughout the design. Usage of these keys in others tables should of course </w:t>
      </w:r>
      <w:r w:rsidR="003924BD">
        <w:t xml:space="preserve">be </w:t>
      </w:r>
      <w:r w:rsidRPr="00464C1C">
        <w:t>constrained.</w:t>
      </w:r>
    </w:p>
    <w:p w14:paraId="46A1CEAE" w14:textId="77777777" w:rsidR="00A664A6" w:rsidRDefault="00FA7D06" w:rsidP="00A664A6">
      <w:pPr>
        <w:pStyle w:val="ListParagraph"/>
        <w:numPr>
          <w:ilvl w:val="1"/>
          <w:numId w:val="19"/>
        </w:numPr>
      </w:pPr>
      <w:r w:rsidRPr="00464C1C">
        <w:t>Either</w:t>
      </w:r>
    </w:p>
    <w:p w14:paraId="46A1CEAF" w14:textId="77777777" w:rsidR="00A664A6" w:rsidRDefault="00FA7D06" w:rsidP="00A664A6">
      <w:pPr>
        <w:pStyle w:val="ListParagraph"/>
        <w:numPr>
          <w:ilvl w:val="2"/>
          <w:numId w:val="19"/>
        </w:numPr>
      </w:pPr>
      <w:r w:rsidRPr="00464C1C">
        <w:t>CREATE TABLE dbo.ProductStatusCode</w:t>
      </w:r>
      <w:r>
        <w:br/>
      </w:r>
      <w:r w:rsidRPr="00464C1C">
        <w:t>(</w:t>
      </w:r>
      <w:r>
        <w:br/>
      </w:r>
      <w:r w:rsidR="00A664A6">
        <w:t xml:space="preserve">   </w:t>
      </w:r>
      <w:r w:rsidRPr="00464C1C">
        <w:t xml:space="preserve">ProductStatusCodeID </w:t>
      </w:r>
      <w:r w:rsidR="00571945">
        <w:t>INT</w:t>
      </w:r>
      <w:r w:rsidRPr="00464C1C">
        <w:t>,</w:t>
      </w:r>
      <w:r>
        <w:br/>
      </w:r>
      <w:r w:rsidR="00A664A6">
        <w:t xml:space="preserve">   </w:t>
      </w:r>
      <w:r w:rsidRPr="00464C1C">
        <w:t xml:space="preserve">Description </w:t>
      </w:r>
      <w:r w:rsidR="00571945">
        <w:t>NVARCHAR</w:t>
      </w:r>
      <w:r w:rsidRPr="00464C1C">
        <w:t>(50)</w:t>
      </w:r>
      <w:r>
        <w:br/>
      </w:r>
      <w:r w:rsidRPr="00464C1C">
        <w:t>)</w:t>
      </w:r>
    </w:p>
    <w:p w14:paraId="46A1CEB0" w14:textId="77777777" w:rsidR="00A664A6" w:rsidRDefault="00FA7D06" w:rsidP="00A664A6">
      <w:pPr>
        <w:pStyle w:val="ListParagraph"/>
        <w:numPr>
          <w:ilvl w:val="2"/>
          <w:numId w:val="19"/>
        </w:numPr>
      </w:pPr>
      <w:r w:rsidRPr="00464C1C">
        <w:t>Or</w:t>
      </w:r>
      <w:r>
        <w:br/>
      </w:r>
      <w:r w:rsidRPr="00464C1C">
        <w:t>CREATE TABLE dbo.ProductStatusCode</w:t>
      </w:r>
      <w:r>
        <w:br/>
      </w:r>
      <w:r w:rsidRPr="00464C1C">
        <w:t>(</w:t>
      </w:r>
      <w:r>
        <w:br/>
      </w:r>
      <w:r w:rsidR="00A664A6">
        <w:t xml:space="preserve">   </w:t>
      </w:r>
      <w:r w:rsidRPr="00464C1C">
        <w:t xml:space="preserve">ProductStatusCode </w:t>
      </w:r>
      <w:r w:rsidR="00571945">
        <w:t>CHAR</w:t>
      </w:r>
      <w:r w:rsidRPr="00464C1C">
        <w:t>(2),</w:t>
      </w:r>
      <w:r>
        <w:br/>
      </w:r>
      <w:r w:rsidR="00A664A6">
        <w:t xml:space="preserve">   </w:t>
      </w:r>
      <w:r w:rsidRPr="00464C1C">
        <w:t xml:space="preserve">Description </w:t>
      </w:r>
      <w:r w:rsidR="00571945">
        <w:t>NVARCHAR</w:t>
      </w:r>
      <w:r w:rsidRPr="00464C1C">
        <w:t>(50)</w:t>
      </w:r>
      <w:r>
        <w:br/>
      </w:r>
      <w:r w:rsidRPr="00464C1C">
        <w:t>)</w:t>
      </w:r>
    </w:p>
    <w:p w14:paraId="46A1CEB1" w14:textId="77777777" w:rsidR="00A664A6" w:rsidRDefault="00A664A6" w:rsidP="00A664A6">
      <w:pPr>
        <w:pStyle w:val="ListParagraph"/>
        <w:numPr>
          <w:ilvl w:val="0"/>
          <w:numId w:val="19"/>
        </w:numPr>
      </w:pPr>
      <w:r w:rsidRPr="00464C1C">
        <w:t xml:space="preserve"> </w:t>
      </w:r>
      <w:r w:rsidR="00FA7D06" w:rsidRPr="00464C1C">
        <w:t>If you allow NULL in a field, make sure it has a meaning apart from empty and zero.</w:t>
      </w:r>
    </w:p>
    <w:p w14:paraId="57DCF052" w14:textId="2D72668F" w:rsidR="003924BD" w:rsidRDefault="003924BD" w:rsidP="003924BD">
      <w:pPr>
        <w:pStyle w:val="ListParagraph"/>
        <w:numPr>
          <w:ilvl w:val="0"/>
          <w:numId w:val="19"/>
        </w:numPr>
      </w:pPr>
      <w:r>
        <w:t>Image types are no longer allowed (not supported in the SQL Server engine</w:t>
      </w:r>
      <w:r w:rsidR="004A5755">
        <w:t>)</w:t>
      </w:r>
      <w:r>
        <w:t>.</w:t>
      </w:r>
    </w:p>
    <w:p w14:paraId="429B38C0" w14:textId="2BA2B5E0" w:rsidR="003924BD" w:rsidRDefault="003924BD" w:rsidP="003924BD">
      <w:pPr>
        <w:pStyle w:val="ListParagraph"/>
        <w:numPr>
          <w:ilvl w:val="1"/>
          <w:numId w:val="19"/>
        </w:numPr>
      </w:pPr>
      <w:r>
        <w:t>VARBINARY should be used in its place.</w:t>
      </w:r>
    </w:p>
    <w:p w14:paraId="46A1CEB2" w14:textId="1819A040" w:rsidR="00A664A6" w:rsidRDefault="00FA7D06" w:rsidP="00A664A6">
      <w:pPr>
        <w:pStyle w:val="ListParagraph"/>
        <w:numPr>
          <w:ilvl w:val="0"/>
          <w:numId w:val="19"/>
        </w:numPr>
      </w:pPr>
      <w:r w:rsidRPr="00464C1C">
        <w:lastRenderedPageBreak/>
        <w:t>TEXT or NTEXT</w:t>
      </w:r>
      <w:r w:rsidR="003924BD">
        <w:t xml:space="preserve"> are no longer allowed</w:t>
      </w:r>
      <w:r w:rsidRPr="00464C1C">
        <w:t xml:space="preserve"> </w:t>
      </w:r>
      <w:r w:rsidR="003924BD">
        <w:t xml:space="preserve">try to use </w:t>
      </w:r>
      <w:r w:rsidRPr="00464C1C">
        <w:t>the MAX types</w:t>
      </w:r>
      <w:r w:rsidR="003924BD">
        <w:t xml:space="preserve"> (if no other option is available)</w:t>
      </w:r>
      <w:r w:rsidRPr="00464C1C">
        <w:t>.</w:t>
      </w:r>
    </w:p>
    <w:p w14:paraId="071385C8" w14:textId="4B48F80E" w:rsidR="003924BD" w:rsidRDefault="003924BD" w:rsidP="003924BD">
      <w:pPr>
        <w:pStyle w:val="ListParagraph"/>
        <w:numPr>
          <w:ilvl w:val="1"/>
          <w:numId w:val="19"/>
        </w:numPr>
      </w:pPr>
      <w:r>
        <w:t xml:space="preserve">The use of VARCHAR(MAX) or VARBINARY(MAX) requires approval by a DBA or a Data </w:t>
      </w:r>
      <w:r w:rsidR="004A5755">
        <w:t>Architect</w:t>
      </w:r>
      <w:r>
        <w:t>.  Try to avoid this by designing a parent child system or keep the precision down to 4000 (VARCHAR(4000), VARBINARY(4000)).</w:t>
      </w:r>
    </w:p>
    <w:p w14:paraId="46A1CEB3" w14:textId="77777777" w:rsidR="00A664A6" w:rsidRDefault="00FA7D06" w:rsidP="00A664A6">
      <w:pPr>
        <w:pStyle w:val="ListParagraph"/>
        <w:numPr>
          <w:ilvl w:val="1"/>
          <w:numId w:val="19"/>
        </w:numPr>
      </w:pPr>
      <w:r w:rsidRPr="00464C1C">
        <w:t>Correct</w:t>
      </w:r>
    </w:p>
    <w:p w14:paraId="784E88F8" w14:textId="423260C4" w:rsidR="004A5755" w:rsidRDefault="00FA7D06" w:rsidP="00A664A6">
      <w:pPr>
        <w:pStyle w:val="ListParagraph"/>
        <w:numPr>
          <w:ilvl w:val="2"/>
          <w:numId w:val="19"/>
        </w:numPr>
      </w:pPr>
      <w:r w:rsidRPr="00464C1C">
        <w:t>CREATE TABLE dbo.MyTable</w:t>
      </w:r>
      <w:r>
        <w:br/>
      </w:r>
      <w:r w:rsidRPr="00464C1C">
        <w:t>(</w:t>
      </w:r>
      <w:r>
        <w:br/>
      </w:r>
      <w:r w:rsidR="00A664A6">
        <w:t xml:space="preserve">   </w:t>
      </w:r>
      <w:r w:rsidRPr="00464C1C">
        <w:t xml:space="preserve">MyTextField </w:t>
      </w:r>
      <w:r w:rsidR="00571945">
        <w:t>VARCHAR</w:t>
      </w:r>
      <w:r w:rsidRPr="00464C1C">
        <w:t>(</w:t>
      </w:r>
      <w:r w:rsidR="004A5755">
        <w:t>4000</w:t>
      </w:r>
      <w:r w:rsidRPr="00464C1C">
        <w:t>),</w:t>
      </w:r>
      <w:r>
        <w:br/>
      </w:r>
      <w:r w:rsidR="00A664A6">
        <w:t xml:space="preserve">   </w:t>
      </w:r>
      <w:r w:rsidRPr="00464C1C">
        <w:t xml:space="preserve">MyUnicodeTextField </w:t>
      </w:r>
      <w:r w:rsidR="00571945">
        <w:t>NVARCHAR</w:t>
      </w:r>
      <w:r w:rsidRPr="00464C1C">
        <w:t>(</w:t>
      </w:r>
      <w:r w:rsidR="004A5755">
        <w:t>4000</w:t>
      </w:r>
      <w:r w:rsidRPr="00464C1C">
        <w:t>)</w:t>
      </w:r>
      <w:r w:rsidR="004A5755">
        <w:t>,</w:t>
      </w:r>
    </w:p>
    <w:p w14:paraId="46A1CEB4" w14:textId="425E9978" w:rsidR="00A664A6" w:rsidRDefault="004A5755" w:rsidP="004A5755">
      <w:pPr>
        <w:pStyle w:val="ListParagraph"/>
        <w:ind w:left="2160"/>
      </w:pPr>
      <w:r>
        <w:t xml:space="preserve">   MyImage VARBINARY(4000)</w:t>
      </w:r>
      <w:r w:rsidR="00FA7D06">
        <w:br/>
      </w:r>
      <w:r w:rsidR="00FA7D06" w:rsidRPr="00464C1C">
        <w:t>)</w:t>
      </w:r>
    </w:p>
    <w:p w14:paraId="46A1CEB5" w14:textId="16ED1E67" w:rsidR="00A664A6" w:rsidRDefault="003924BD" w:rsidP="00A664A6">
      <w:pPr>
        <w:pStyle w:val="ListParagraph"/>
        <w:numPr>
          <w:ilvl w:val="2"/>
          <w:numId w:val="19"/>
        </w:numPr>
      </w:pPr>
      <w:r>
        <w:t>Not Allowed</w:t>
      </w:r>
    </w:p>
    <w:p w14:paraId="04ABDC44" w14:textId="0BCB088B" w:rsidR="003924BD" w:rsidRDefault="00FA7D06" w:rsidP="003924BD">
      <w:pPr>
        <w:pStyle w:val="ListParagraph"/>
        <w:numPr>
          <w:ilvl w:val="3"/>
          <w:numId w:val="19"/>
        </w:numPr>
      </w:pPr>
      <w:r w:rsidRPr="00464C1C">
        <w:t>CREATE TABLE dbo.MyTable</w:t>
      </w:r>
      <w:r>
        <w:br/>
      </w:r>
      <w:r w:rsidRPr="00464C1C">
        <w:t>(</w:t>
      </w:r>
      <w:r>
        <w:br/>
      </w:r>
      <w:r w:rsidR="00A664A6">
        <w:t xml:space="preserve">   </w:t>
      </w:r>
      <w:r w:rsidRPr="00464C1C">
        <w:t xml:space="preserve">MyTextField </w:t>
      </w:r>
      <w:r w:rsidR="00571945">
        <w:t>TEXT</w:t>
      </w:r>
      <w:r w:rsidRPr="00464C1C">
        <w:t>,</w:t>
      </w:r>
      <w:r>
        <w:br/>
      </w:r>
      <w:r w:rsidR="00A664A6">
        <w:t xml:space="preserve">   </w:t>
      </w:r>
      <w:r w:rsidRPr="00464C1C">
        <w:t xml:space="preserve">MyUnicodeTextField </w:t>
      </w:r>
      <w:r w:rsidR="00571945">
        <w:t>NTEXT</w:t>
      </w:r>
      <w:r>
        <w:br/>
      </w:r>
      <w:r w:rsidRPr="00464C1C">
        <w:t>)</w:t>
      </w:r>
    </w:p>
    <w:p w14:paraId="21B414A9" w14:textId="21B726AE" w:rsidR="003924BD" w:rsidRDefault="003924BD" w:rsidP="003924BD">
      <w:pPr>
        <w:pStyle w:val="ListParagraph"/>
        <w:numPr>
          <w:ilvl w:val="0"/>
          <w:numId w:val="19"/>
        </w:numPr>
      </w:pPr>
      <w:r>
        <w:t>SQLVarient Types are strictly forbidden</w:t>
      </w:r>
      <w:r w:rsidR="004A5755">
        <w:t xml:space="preserve"> and your table design will be rejected</w:t>
      </w:r>
      <w:r>
        <w:t>.</w:t>
      </w:r>
    </w:p>
    <w:p w14:paraId="46A1CEB7" w14:textId="1AFDC0D7" w:rsidR="00A664A6" w:rsidRDefault="00FA7D06" w:rsidP="00A664A6">
      <w:pPr>
        <w:pStyle w:val="ListParagraph"/>
        <w:numPr>
          <w:ilvl w:val="0"/>
          <w:numId w:val="19"/>
        </w:numPr>
      </w:pPr>
      <w:r w:rsidRPr="00464C1C">
        <w:t xml:space="preserve">Be cautious when using the </w:t>
      </w:r>
      <w:r w:rsidR="004A5755">
        <w:rPr>
          <w:u w:val="single"/>
        </w:rPr>
        <w:t>BLOB</w:t>
      </w:r>
      <w:r w:rsidR="004A5755">
        <w:t xml:space="preserve"> (Binary Large Object [e.g. FileStream or FileTable)</w:t>
      </w:r>
      <w:r w:rsidRPr="00464C1C">
        <w:t xml:space="preserve"> type for storing files. </w:t>
      </w:r>
      <w:r w:rsidRPr="00464C1C">
        <w:lastRenderedPageBreak/>
        <w:t>Weigh the structure benefit with the added database load before deciding which approach to use.</w:t>
      </w:r>
      <w:r w:rsidR="00A664A6">
        <w:t xml:space="preserve"> </w:t>
      </w:r>
    </w:p>
    <w:p w14:paraId="46A1CEB8" w14:textId="27E046F1" w:rsidR="00A664A6" w:rsidRDefault="00A664A6" w:rsidP="004A5755">
      <w:pPr>
        <w:pStyle w:val="ListParagraph"/>
        <w:numPr>
          <w:ilvl w:val="1"/>
          <w:numId w:val="19"/>
        </w:numPr>
      </w:pPr>
      <w:r w:rsidRPr="00A664A6">
        <w:rPr>
          <w:rStyle w:val="IntenseEmphasis"/>
        </w:rPr>
        <w:t>PLEASE CONSULT A DBA</w:t>
      </w:r>
      <w:r w:rsidR="004A5755">
        <w:rPr>
          <w:rStyle w:val="IntenseEmphasis"/>
        </w:rPr>
        <w:t xml:space="preserve"> </w:t>
      </w:r>
      <w:r w:rsidR="004A5755" w:rsidRPr="004A5755">
        <w:rPr>
          <w:rStyle w:val="IntenseEmphasis"/>
        </w:rPr>
        <w:t>or a Data Architect</w:t>
      </w:r>
      <w:r w:rsidRPr="00A664A6">
        <w:rPr>
          <w:rStyle w:val="IntenseEmphasis"/>
        </w:rPr>
        <w:t xml:space="preserve"> BEFORE USING</w:t>
      </w:r>
    </w:p>
    <w:p w14:paraId="46A1CEB9" w14:textId="77777777" w:rsidR="00A664A6" w:rsidRDefault="00FA7D06" w:rsidP="00A664A6">
      <w:pPr>
        <w:pStyle w:val="ListParagraph"/>
        <w:numPr>
          <w:ilvl w:val="0"/>
          <w:numId w:val="19"/>
        </w:numPr>
      </w:pPr>
      <w:r w:rsidRPr="00464C1C">
        <w:t>Implement the database so it will keep itself consistent with the model it was designed for. This involves using referential integrity checks extensively. Implement these checks using constraints. As a minimum ID’s with foreign keys and fields that have a constant limit should be constrained.</w:t>
      </w:r>
    </w:p>
    <w:p w14:paraId="46A1CEBA" w14:textId="620E54E7" w:rsidR="00A664A6" w:rsidRDefault="00FA7D06" w:rsidP="00A664A6">
      <w:pPr>
        <w:pStyle w:val="ListParagraph"/>
        <w:numPr>
          <w:ilvl w:val="0"/>
          <w:numId w:val="19"/>
        </w:numPr>
      </w:pPr>
      <w:r w:rsidRPr="00464C1C">
        <w:t>Avoid triggers if possible. Using Procedures as access points should decrease the need for triggers considerably.</w:t>
      </w:r>
      <w:r w:rsidR="004A5755">
        <w:t xml:space="preserve"> </w:t>
      </w:r>
    </w:p>
    <w:p w14:paraId="46A1CEBB" w14:textId="77777777" w:rsidR="00571945" w:rsidRDefault="00571945" w:rsidP="00571945">
      <w:pPr>
        <w:pStyle w:val="ListParagraph"/>
        <w:numPr>
          <w:ilvl w:val="1"/>
          <w:numId w:val="19"/>
        </w:numPr>
      </w:pPr>
      <w:r>
        <w:t>If trigger(s) are used for debug/History table purposes define the length of time the trigger will be used.</w:t>
      </w:r>
    </w:p>
    <w:p w14:paraId="46A1CEBC" w14:textId="77777777" w:rsidR="00571945" w:rsidRDefault="00571945" w:rsidP="00571945">
      <w:pPr>
        <w:pStyle w:val="ListParagraph"/>
        <w:numPr>
          <w:ilvl w:val="2"/>
          <w:numId w:val="19"/>
        </w:numPr>
      </w:pPr>
      <w:r>
        <w:t>The data may not be current or active (don’t use in your applications)</w:t>
      </w:r>
    </w:p>
    <w:p w14:paraId="46A1CEBD" w14:textId="77777777" w:rsidR="00A664A6" w:rsidRDefault="00FA7D06" w:rsidP="00A664A6">
      <w:pPr>
        <w:pStyle w:val="ListParagraph"/>
        <w:numPr>
          <w:ilvl w:val="0"/>
          <w:numId w:val="19"/>
        </w:numPr>
      </w:pPr>
      <w:r w:rsidRPr="00464C1C">
        <w:t>Avoid cascading updates and deletes. Instead use Procedures as access points to these operations.</w:t>
      </w:r>
    </w:p>
    <w:p w14:paraId="46A1CEBE" w14:textId="4915FC71" w:rsidR="00A664A6" w:rsidRDefault="00FA7D06" w:rsidP="00A664A6">
      <w:pPr>
        <w:pStyle w:val="ListParagraph"/>
        <w:numPr>
          <w:ilvl w:val="0"/>
          <w:numId w:val="19"/>
        </w:numPr>
      </w:pPr>
      <w:r w:rsidRPr="00464C1C">
        <w:t xml:space="preserve">Unless a management decision have been taken to allow the usage of Table Adapters in the other .Net layers, the Table Adapters should exist only in the data access-layer. Typed Datasets can be used in all layers, if </w:t>
      </w:r>
      <w:r w:rsidRPr="00464C1C">
        <w:lastRenderedPageBreak/>
        <w:t>they themselves do not include Table Adapters. Keep in mind that even when using Table Adapters T-SQL code</w:t>
      </w:r>
      <w:r w:rsidR="00A664A6">
        <w:t xml:space="preserve"> should be kept on the database</w:t>
      </w:r>
      <w:r w:rsidRPr="00464C1C">
        <w:t xml:space="preserve"> </w:t>
      </w:r>
      <w:r w:rsidR="00A664A6">
        <w:t>(</w:t>
      </w:r>
      <w:r w:rsidRPr="00464C1C">
        <w:t>i.e. the adapter only wraps stored procedures, functions and views</w:t>
      </w:r>
      <w:r w:rsidR="00A664A6">
        <w:t>)</w:t>
      </w:r>
      <w:r w:rsidRPr="00464C1C">
        <w:t>.</w:t>
      </w:r>
      <w:r w:rsidR="004A5755">
        <w:t xml:space="preserve"> This includes the use of Entity Framework.</w:t>
      </w:r>
    </w:p>
    <w:p w14:paraId="46A1CEBF" w14:textId="05273C2A" w:rsidR="00A664A6" w:rsidRDefault="00FA7D06" w:rsidP="00A664A6">
      <w:pPr>
        <w:pStyle w:val="ListParagraph"/>
        <w:numPr>
          <w:ilvl w:val="0"/>
          <w:numId w:val="19"/>
        </w:numPr>
      </w:pPr>
      <w:r w:rsidRPr="00464C1C">
        <w:t xml:space="preserve">Be careful when using collations - they handle differently. Find the most general collation and use this </w:t>
      </w:r>
      <w:r w:rsidR="004A5755">
        <w:t>as</w:t>
      </w:r>
      <w:r w:rsidRPr="00464C1C">
        <w:t xml:space="preserve"> the database default, for most European language scenarios this will be the SQL_Latin1_General_CP1_CI_AS (Case insensitive/Accent sensitive). When the needs arise to use a specialized collation, do so on the specific field.</w:t>
      </w:r>
      <w:r w:rsidR="00A664A6">
        <w:t xml:space="preserve"> </w:t>
      </w:r>
    </w:p>
    <w:p w14:paraId="46A1CEC0" w14:textId="5AF3854F" w:rsidR="00A664A6" w:rsidRPr="00A664A6" w:rsidRDefault="00A664A6" w:rsidP="00A664A6">
      <w:pPr>
        <w:pStyle w:val="ListParagraph"/>
        <w:numPr>
          <w:ilvl w:val="1"/>
          <w:numId w:val="19"/>
        </w:numPr>
        <w:rPr>
          <w:rStyle w:val="IntenseEmphasis"/>
        </w:rPr>
      </w:pPr>
      <w:r w:rsidRPr="00A664A6">
        <w:rPr>
          <w:rStyle w:val="IntenseEmphasis"/>
        </w:rPr>
        <w:t xml:space="preserve">PLEASE CONSULT A DBA BEFORE </w:t>
      </w:r>
      <w:r w:rsidR="004A5755">
        <w:rPr>
          <w:rStyle w:val="IntenseEmphasis"/>
        </w:rPr>
        <w:t>SETTING UP A DIFFERENT COLLATION</w:t>
      </w:r>
    </w:p>
    <w:p w14:paraId="46A1CEC2" w14:textId="4B4E0642" w:rsidR="00A664A6" w:rsidRPr="00A664A6" w:rsidRDefault="00E25EB1" w:rsidP="004A5755">
      <w:pPr>
        <w:spacing w:after="200" w:line="276" w:lineRule="auto"/>
      </w:pPr>
      <w:r>
        <w:br w:type="page"/>
      </w:r>
      <w:r w:rsidR="00FA7D06" w:rsidRPr="00A664A6">
        <w:lastRenderedPageBreak/>
        <w:t>Coding</w:t>
      </w:r>
      <w:r w:rsidR="00A664A6" w:rsidRPr="00A664A6">
        <w:t xml:space="preserve"> </w:t>
      </w:r>
    </w:p>
    <w:p w14:paraId="46A1CEC3" w14:textId="77777777" w:rsidR="00090DFB" w:rsidRDefault="00FA7D06" w:rsidP="00A664A6">
      <w:pPr>
        <w:pStyle w:val="ListParagraph"/>
        <w:numPr>
          <w:ilvl w:val="0"/>
          <w:numId w:val="19"/>
        </w:numPr>
      </w:pPr>
      <w:r w:rsidRPr="00464C1C">
        <w:t>Use Procedures for functionality with side-effects - Functions for everything else requiring parameters.</w:t>
      </w:r>
      <w:r w:rsidR="00090DFB">
        <w:t xml:space="preserve">  The s</w:t>
      </w:r>
      <w:r w:rsidRPr="00464C1C">
        <w:t>ole exception is if the Function requires a specific database state to run correctly - in this case write it as a Procedure.</w:t>
      </w:r>
    </w:p>
    <w:p w14:paraId="25D32761" w14:textId="77777777" w:rsidR="004A5755" w:rsidRDefault="004A5755" w:rsidP="004A5755">
      <w:pPr>
        <w:pStyle w:val="ListParagraph"/>
        <w:numPr>
          <w:ilvl w:val="1"/>
          <w:numId w:val="19"/>
        </w:numPr>
      </w:pPr>
      <w:r>
        <w:t xml:space="preserve">Scalar Functions will be questioned and should be written as a Table Function </w:t>
      </w:r>
    </w:p>
    <w:p w14:paraId="09A736F5" w14:textId="54BF0B03" w:rsidR="004A5755" w:rsidRDefault="004A5755" w:rsidP="004A5755">
      <w:pPr>
        <w:pStyle w:val="ListParagraph"/>
        <w:numPr>
          <w:ilvl w:val="1"/>
          <w:numId w:val="19"/>
        </w:numPr>
      </w:pPr>
      <w:r>
        <w:t>This will increase PERFOMANCE and you want this in your application</w:t>
      </w:r>
    </w:p>
    <w:p w14:paraId="46A1CEC4" w14:textId="4E1F44C7" w:rsidR="00090DFB" w:rsidRDefault="004A5755" w:rsidP="00A664A6">
      <w:pPr>
        <w:pStyle w:val="ListParagraph"/>
        <w:numPr>
          <w:ilvl w:val="0"/>
          <w:numId w:val="19"/>
        </w:numPr>
      </w:pPr>
      <w:r>
        <w:t>U</w:t>
      </w:r>
      <w:r w:rsidR="00FA7D06" w:rsidRPr="00464C1C">
        <w:t>se of GOTO</w:t>
      </w:r>
      <w:r>
        <w:t xml:space="preserve"> is prohibited</w:t>
      </w:r>
      <w:r w:rsidR="00FA7D06" w:rsidRPr="00464C1C">
        <w:t>.</w:t>
      </w:r>
      <w:r w:rsidR="00090DFB">
        <w:t xml:space="preserve"> </w:t>
      </w:r>
      <w:r w:rsidR="00FA7D06" w:rsidRPr="00464C1C">
        <w:t xml:space="preserve"> They are basically not needed after the introduction of TRY/CATCH and often indicate sloppy coding.</w:t>
      </w:r>
    </w:p>
    <w:p w14:paraId="46A1CEC5" w14:textId="77777777" w:rsidR="00090DFB" w:rsidRDefault="00FA7D06" w:rsidP="00090DFB">
      <w:pPr>
        <w:pStyle w:val="ListParagraph"/>
        <w:numPr>
          <w:ilvl w:val="1"/>
          <w:numId w:val="19"/>
        </w:numPr>
      </w:pPr>
      <w:r w:rsidRPr="00464C1C">
        <w:t>Avoid</w:t>
      </w:r>
    </w:p>
    <w:p w14:paraId="46A1CEC6" w14:textId="77777777" w:rsidR="00090DFB" w:rsidRDefault="00FA7D06" w:rsidP="00090DFB">
      <w:pPr>
        <w:pStyle w:val="ListParagraph"/>
        <w:numPr>
          <w:ilvl w:val="2"/>
          <w:numId w:val="19"/>
        </w:numPr>
      </w:pPr>
      <w:r w:rsidRPr="00464C1C">
        <w:t>GOTO MyHackLocation</w:t>
      </w:r>
    </w:p>
    <w:p w14:paraId="46A1CEC7" w14:textId="77777777" w:rsidR="00090DFB" w:rsidRDefault="00FA7D06" w:rsidP="00090DFB">
      <w:pPr>
        <w:pStyle w:val="ListParagraph"/>
        <w:numPr>
          <w:ilvl w:val="0"/>
          <w:numId w:val="19"/>
        </w:numPr>
      </w:pPr>
      <w:r w:rsidRPr="00464C1C">
        <w:t>Avoid using the @@ERROR function to handle exceptional states. Instead use the TRY/CATCH construct.</w:t>
      </w:r>
    </w:p>
    <w:p w14:paraId="209E64DB" w14:textId="1BB6E706" w:rsidR="004A5755" w:rsidRDefault="004A5755" w:rsidP="000827A7">
      <w:pPr>
        <w:pStyle w:val="ListParagraph"/>
        <w:numPr>
          <w:ilvl w:val="0"/>
          <w:numId w:val="19"/>
        </w:numPr>
      </w:pPr>
      <w:r>
        <w:t>U</w:t>
      </w:r>
      <w:r w:rsidR="00FA7D06" w:rsidRPr="00464C1C">
        <w:t>se</w:t>
      </w:r>
      <w:r>
        <w:t xml:space="preserve"> of</w:t>
      </w:r>
      <w:r w:rsidR="00FA7D06" w:rsidRPr="00464C1C">
        <w:t xml:space="preserve"> SSIS</w:t>
      </w:r>
      <w:r>
        <w:t xml:space="preserve"> (SQL Server Integration </w:t>
      </w:r>
      <w:r w:rsidR="00CD3202">
        <w:t>Services</w:t>
      </w:r>
      <w:r>
        <w:t>) requires assistance by the Data Integration Team.</w:t>
      </w:r>
      <w:r w:rsidR="00FA7D06" w:rsidRPr="00464C1C">
        <w:t xml:space="preserve"> </w:t>
      </w:r>
    </w:p>
    <w:p w14:paraId="46A1CEC9" w14:textId="4C85CED2" w:rsidR="00090DFB" w:rsidRDefault="00FA7D06" w:rsidP="00090DFB">
      <w:pPr>
        <w:pStyle w:val="ListParagraph"/>
        <w:numPr>
          <w:ilvl w:val="0"/>
          <w:numId w:val="19"/>
        </w:numPr>
      </w:pPr>
      <w:r w:rsidRPr="00464C1C">
        <w:t xml:space="preserve">Avoid T-SQL code anywhere but in </w:t>
      </w:r>
      <w:r w:rsidR="00D674DF">
        <w:t>Views, Procedures and Functions</w:t>
      </w:r>
      <w:r w:rsidRPr="00464C1C">
        <w:t>. This includes SQL Agent Jobs, SSIS</w:t>
      </w:r>
      <w:r w:rsidR="00D674DF">
        <w:t>, SSRS</w:t>
      </w:r>
      <w:r w:rsidRPr="00464C1C">
        <w:t xml:space="preserve"> and .Net code. Only use the following T-SQL in other layers:</w:t>
      </w:r>
    </w:p>
    <w:p w14:paraId="46A1CECA" w14:textId="3CAB7637" w:rsidR="00090DFB" w:rsidRDefault="00FA7D06" w:rsidP="00090DFB">
      <w:pPr>
        <w:pStyle w:val="ListParagraph"/>
        <w:numPr>
          <w:ilvl w:val="1"/>
          <w:numId w:val="19"/>
        </w:numPr>
      </w:pPr>
      <w:r w:rsidRPr="00464C1C">
        <w:lastRenderedPageBreak/>
        <w:t xml:space="preserve">SELECT </w:t>
      </w:r>
      <w:r w:rsidR="00D674DF">
        <w:t>&lt;col list&gt;</w:t>
      </w:r>
      <w:r w:rsidRPr="00464C1C">
        <w:t xml:space="preserve"> FROM dbo.tvf</w:t>
      </w:r>
      <w:r w:rsidR="00D674DF">
        <w:t>_</w:t>
      </w:r>
      <w:r w:rsidRPr="00464C1C">
        <w:t>MyFunction(</w:t>
      </w:r>
      <w:r w:rsidR="00571945" w:rsidRPr="00464C1C">
        <w:t>some Parameter</w:t>
      </w:r>
      <w:r w:rsidRPr="00464C1C">
        <w:t>)</w:t>
      </w:r>
    </w:p>
    <w:p w14:paraId="46A1CECB" w14:textId="18E2E08B" w:rsidR="00090DFB" w:rsidRDefault="00FA7D06" w:rsidP="00090DFB">
      <w:pPr>
        <w:pStyle w:val="ListParagraph"/>
        <w:numPr>
          <w:ilvl w:val="1"/>
          <w:numId w:val="19"/>
        </w:numPr>
      </w:pPr>
      <w:r w:rsidRPr="00464C1C">
        <w:t>SELECT dbo.svf</w:t>
      </w:r>
      <w:r w:rsidR="00D674DF">
        <w:t>_</w:t>
      </w:r>
      <w:r w:rsidRPr="00464C1C">
        <w:t>MyFunction(</w:t>
      </w:r>
      <w:r w:rsidR="00571945" w:rsidRPr="00464C1C">
        <w:t>some Parameter</w:t>
      </w:r>
      <w:r w:rsidRPr="00464C1C">
        <w:t>)</w:t>
      </w:r>
    </w:p>
    <w:p w14:paraId="46A1CECC" w14:textId="52CCEFB0" w:rsidR="00090DFB" w:rsidRDefault="00FA7D06" w:rsidP="00090DFB">
      <w:pPr>
        <w:pStyle w:val="ListParagraph"/>
        <w:numPr>
          <w:ilvl w:val="1"/>
          <w:numId w:val="19"/>
        </w:numPr>
      </w:pPr>
      <w:r w:rsidRPr="00464C1C">
        <w:t>EXEC dbo.usp</w:t>
      </w:r>
      <w:r w:rsidR="00D674DF">
        <w:t>_</w:t>
      </w:r>
      <w:r w:rsidRPr="00464C1C">
        <w:t>MyProcedure(</w:t>
      </w:r>
      <w:r w:rsidR="00571945" w:rsidRPr="00464C1C">
        <w:t>some Parameter</w:t>
      </w:r>
      <w:r w:rsidRPr="00464C1C">
        <w:t>)</w:t>
      </w:r>
    </w:p>
    <w:p w14:paraId="46A1CECD" w14:textId="77777777" w:rsidR="00090DFB" w:rsidRDefault="00FA7D06" w:rsidP="00090DFB">
      <w:pPr>
        <w:pStyle w:val="ListParagraph"/>
        <w:numPr>
          <w:ilvl w:val="0"/>
          <w:numId w:val="19"/>
        </w:numPr>
      </w:pPr>
      <w:r w:rsidRPr="00464C1C">
        <w:t>Avoid using batches (scripts) for recurring tasks, except creating and initializing the database. Use SSIS for transferring batches of data.</w:t>
      </w:r>
    </w:p>
    <w:p w14:paraId="46A1CECE" w14:textId="69E0362A" w:rsidR="00090DFB" w:rsidRDefault="00FA7D06" w:rsidP="00090DFB">
      <w:pPr>
        <w:pStyle w:val="ListParagraph"/>
        <w:numPr>
          <w:ilvl w:val="0"/>
          <w:numId w:val="19"/>
        </w:numPr>
      </w:pPr>
      <w:r w:rsidRPr="00464C1C">
        <w:t>If you feel like using a CURSOR to solve a particular problem, first consider finding a set-based solution. Most of the times the problem can be solved using CASE.</w:t>
      </w:r>
    </w:p>
    <w:p w14:paraId="46A1CECF" w14:textId="77777777" w:rsidR="00090DFB" w:rsidRDefault="00090DFB" w:rsidP="00090DFB">
      <w:pPr>
        <w:pStyle w:val="ListParagraph"/>
        <w:numPr>
          <w:ilvl w:val="1"/>
          <w:numId w:val="19"/>
        </w:numPr>
      </w:pPr>
      <w:r w:rsidRPr="00090DFB">
        <w:rPr>
          <w:rStyle w:val="IntenseEmphasis"/>
        </w:rPr>
        <w:t>If no options are available please see a DBA</w:t>
      </w:r>
    </w:p>
    <w:p w14:paraId="57A05A45" w14:textId="21342BE5" w:rsidR="00F55A43" w:rsidRDefault="00FA7D06" w:rsidP="00090DFB">
      <w:pPr>
        <w:pStyle w:val="ListParagraph"/>
        <w:numPr>
          <w:ilvl w:val="0"/>
          <w:numId w:val="19"/>
        </w:numPr>
      </w:pPr>
      <w:r w:rsidRPr="00464C1C">
        <w:t>Use the WITH construct</w:t>
      </w:r>
      <w:r w:rsidR="00F55A43">
        <w:t xml:space="preserve"> (CTE: Common Table Expression)</w:t>
      </w:r>
      <w:r w:rsidRPr="00464C1C">
        <w:t xml:space="preserve"> instead of creating Temporary Tables</w:t>
      </w:r>
      <w:r w:rsidR="00F55A43">
        <w:t xml:space="preserve"> where available</w:t>
      </w:r>
      <w:r w:rsidRPr="00464C1C">
        <w:t xml:space="preserve">. </w:t>
      </w:r>
    </w:p>
    <w:p w14:paraId="46A1CED0" w14:textId="641B154E" w:rsidR="007A054A" w:rsidRDefault="00FA7D06" w:rsidP="00090DFB">
      <w:pPr>
        <w:pStyle w:val="ListParagraph"/>
        <w:numPr>
          <w:ilvl w:val="0"/>
          <w:numId w:val="19"/>
        </w:numPr>
      </w:pPr>
      <w:r w:rsidRPr="00464C1C">
        <w:t>If you need</w:t>
      </w:r>
      <w:r w:rsidR="00F55A43">
        <w:t xml:space="preserve"> to use a Temporary Table you can add some indexing on it if needed</w:t>
      </w:r>
      <w:r w:rsidRPr="00464C1C">
        <w:t>.</w:t>
      </w:r>
    </w:p>
    <w:p w14:paraId="46A1CED1" w14:textId="77777777" w:rsidR="007A054A" w:rsidRDefault="00FA7D06" w:rsidP="00090DFB">
      <w:pPr>
        <w:pStyle w:val="ListParagraph"/>
        <w:numPr>
          <w:ilvl w:val="0"/>
          <w:numId w:val="19"/>
        </w:numPr>
      </w:pPr>
      <w:r w:rsidRPr="00464C1C">
        <w:t>Always individually name fields in INSERT and UPDATE statements. Never use the * operator in such statements.</w:t>
      </w:r>
    </w:p>
    <w:p w14:paraId="46A1CED2" w14:textId="77777777" w:rsidR="007A054A" w:rsidRDefault="00FA7D06" w:rsidP="007A054A">
      <w:pPr>
        <w:pStyle w:val="ListParagraph"/>
        <w:numPr>
          <w:ilvl w:val="1"/>
          <w:numId w:val="19"/>
        </w:numPr>
      </w:pPr>
      <w:r w:rsidRPr="00464C1C">
        <w:t>Correct</w:t>
      </w:r>
    </w:p>
    <w:p w14:paraId="46A1CED3" w14:textId="77777777" w:rsidR="007A054A" w:rsidRDefault="00FA7D06" w:rsidP="007A054A">
      <w:pPr>
        <w:pStyle w:val="ListParagraph"/>
        <w:numPr>
          <w:ilvl w:val="2"/>
          <w:numId w:val="19"/>
        </w:numPr>
      </w:pPr>
      <w:r w:rsidRPr="00464C1C">
        <w:t>INSERT INTO dbo.[User] (FirstName, LastName)</w:t>
      </w:r>
      <w:r>
        <w:br/>
      </w:r>
      <w:r w:rsidRPr="00464C1C">
        <w:t>VALUES (@FirstName, @LastName)</w:t>
      </w:r>
    </w:p>
    <w:p w14:paraId="46A1CED4" w14:textId="77777777" w:rsidR="007A054A" w:rsidRDefault="00FA7D06" w:rsidP="007A054A">
      <w:pPr>
        <w:pStyle w:val="ListParagraph"/>
        <w:numPr>
          <w:ilvl w:val="1"/>
          <w:numId w:val="19"/>
        </w:numPr>
      </w:pPr>
      <w:r w:rsidRPr="00464C1C">
        <w:t>Avoid</w:t>
      </w:r>
    </w:p>
    <w:p w14:paraId="46A1CED5" w14:textId="77777777" w:rsidR="007A054A" w:rsidRDefault="00FA7D06" w:rsidP="007A054A">
      <w:pPr>
        <w:pStyle w:val="ListParagraph"/>
        <w:numPr>
          <w:ilvl w:val="2"/>
          <w:numId w:val="19"/>
        </w:numPr>
      </w:pPr>
      <w:r w:rsidRPr="00464C1C">
        <w:lastRenderedPageBreak/>
        <w:t>INSERT INTO dbo.[User]</w:t>
      </w:r>
      <w:r>
        <w:br/>
      </w:r>
      <w:r w:rsidRPr="00464C1C">
        <w:t>VALUES (@FirstName, @LastName)</w:t>
      </w:r>
    </w:p>
    <w:p w14:paraId="46A1CED6" w14:textId="77777777" w:rsidR="007A054A" w:rsidRDefault="00FA7D06" w:rsidP="007A054A">
      <w:pPr>
        <w:pStyle w:val="ListParagraph"/>
        <w:numPr>
          <w:ilvl w:val="0"/>
          <w:numId w:val="19"/>
        </w:numPr>
      </w:pPr>
      <w:r w:rsidRPr="00464C1C">
        <w:t>Set the NOCOUNT state as the first statement in all Procedures where you don’t specifically need the count returned.</w:t>
      </w:r>
    </w:p>
    <w:p w14:paraId="46A1CED7" w14:textId="77777777" w:rsidR="007A054A" w:rsidRDefault="00FA7D06" w:rsidP="007A054A">
      <w:pPr>
        <w:pStyle w:val="ListParagraph"/>
        <w:numPr>
          <w:ilvl w:val="1"/>
          <w:numId w:val="19"/>
        </w:numPr>
      </w:pPr>
      <w:r w:rsidRPr="00464C1C">
        <w:t>Correct</w:t>
      </w:r>
    </w:p>
    <w:p w14:paraId="46A1CED8" w14:textId="77777777" w:rsidR="007A054A" w:rsidRDefault="00FA7D06" w:rsidP="007A054A">
      <w:pPr>
        <w:pStyle w:val="ListParagraph"/>
        <w:numPr>
          <w:ilvl w:val="2"/>
          <w:numId w:val="19"/>
        </w:numPr>
      </w:pPr>
      <w:r w:rsidRPr="00464C1C">
        <w:t>CREATE PROCEDURE dbo.uspMyProcedure (...)</w:t>
      </w:r>
      <w:r>
        <w:br/>
      </w:r>
      <w:r w:rsidRPr="00464C1C">
        <w:t>AS</w:t>
      </w:r>
      <w:r>
        <w:br/>
      </w:r>
      <w:r w:rsidRPr="00464C1C">
        <w:t>BEGIN</w:t>
      </w:r>
      <w:r>
        <w:br/>
      </w:r>
      <w:r w:rsidRPr="00464C1C">
        <w:t>SET NOCOUNT ON</w:t>
      </w:r>
      <w:r>
        <w:br/>
      </w:r>
      <w:r w:rsidRPr="00464C1C">
        <w:t>(...)</w:t>
      </w:r>
    </w:p>
    <w:p w14:paraId="53768A34" w14:textId="2BCD8933" w:rsidR="00ED6140" w:rsidRDefault="00ED6140" w:rsidP="00ED6140">
      <w:pPr>
        <w:pStyle w:val="ListParagraph"/>
        <w:numPr>
          <w:ilvl w:val="0"/>
          <w:numId w:val="19"/>
        </w:numPr>
      </w:pPr>
      <w:r>
        <w:t xml:space="preserve">Please set </w:t>
      </w:r>
      <w:r w:rsidRPr="00ED6140">
        <w:t>SET TRANSACTION ISOLATION LEVEL READ UNCOMMITTED;</w:t>
      </w:r>
      <w:r>
        <w:t xml:space="preserve"> after the NOCOUNT to avoid locking tables in the select.  This produces a read of the data at the current state “dirty read” unless you need to have data in a committed state this is our standard, please discuss any alternative with a DBA or Data Architect.</w:t>
      </w:r>
    </w:p>
    <w:p w14:paraId="46A1CED9" w14:textId="2D51F7CB" w:rsidR="007A054A" w:rsidRDefault="00FA7D06" w:rsidP="007A054A">
      <w:pPr>
        <w:pStyle w:val="ListParagraph"/>
        <w:numPr>
          <w:ilvl w:val="0"/>
          <w:numId w:val="19"/>
        </w:numPr>
      </w:pPr>
      <w:r w:rsidRPr="00464C1C">
        <w:t>Avoid using dynamic SQL in Procedures</w:t>
      </w:r>
      <w:r w:rsidR="00ED6140">
        <w:t>, it opens us up to SQL injection attacks and we don’t like that – this can be used if supervised by a DBA</w:t>
      </w:r>
      <w:r w:rsidRPr="00464C1C">
        <w:t>.</w:t>
      </w:r>
    </w:p>
    <w:p w14:paraId="46A1CEDA" w14:textId="3C9BE5B0" w:rsidR="007A054A" w:rsidRDefault="00FA7D06" w:rsidP="007A054A">
      <w:pPr>
        <w:pStyle w:val="ListParagraph"/>
        <w:numPr>
          <w:ilvl w:val="0"/>
          <w:numId w:val="19"/>
        </w:numPr>
      </w:pPr>
      <w:r w:rsidRPr="00464C1C">
        <w:t>Avoid using PRINT statements in Procedures; instead use the debug functionality of Visual Studio.</w:t>
      </w:r>
    </w:p>
    <w:p w14:paraId="46A1CEDB" w14:textId="77777777" w:rsidR="00E25EB1" w:rsidRDefault="00FA7D06" w:rsidP="00E25EB1">
      <w:pPr>
        <w:pStyle w:val="ListParagraph"/>
        <w:numPr>
          <w:ilvl w:val="0"/>
          <w:numId w:val="19"/>
        </w:numPr>
        <w:spacing w:after="200" w:line="276" w:lineRule="auto"/>
      </w:pPr>
      <w:r w:rsidRPr="00464C1C">
        <w:lastRenderedPageBreak/>
        <w:t>Try avoiding prefixing any UDO beyond what is described here. If you need to further group objects, consider using a schema different from dbo to create the objects.</w:t>
      </w:r>
    </w:p>
    <w:p w14:paraId="46A1CEDC" w14:textId="77777777" w:rsidR="007A054A" w:rsidRDefault="00FA7D06" w:rsidP="007A054A">
      <w:pPr>
        <w:pStyle w:val="Heading2"/>
      </w:pPr>
      <w:bookmarkStart w:id="10" w:name="_Toc422391074"/>
      <w:r w:rsidRPr="00464C1C">
        <w:t>Transactions</w:t>
      </w:r>
      <w:bookmarkEnd w:id="10"/>
    </w:p>
    <w:p w14:paraId="46A1CEDD" w14:textId="3E11DB87" w:rsidR="007A054A" w:rsidRDefault="00FA7D06" w:rsidP="007A054A">
      <w:pPr>
        <w:pStyle w:val="ListParagraph"/>
        <w:numPr>
          <w:ilvl w:val="0"/>
          <w:numId w:val="19"/>
        </w:numPr>
      </w:pPr>
      <w:r w:rsidRPr="00464C1C">
        <w:t>Always set XACT_ABORT.</w:t>
      </w:r>
      <w:r>
        <w:br/>
      </w:r>
      <w:r w:rsidRPr="00464C1C">
        <w:t xml:space="preserve">If you have more than one database modifying action in a Procedure, decide if it needs to run atomically (most </w:t>
      </w:r>
      <w:r w:rsidR="00ED6140">
        <w:t xml:space="preserve">likely </w:t>
      </w:r>
      <w:r w:rsidRPr="00464C1C">
        <w:t>it does) – if so set XACT_ABORT ON and encapsulate all statements in a</w:t>
      </w:r>
      <w:r w:rsidR="00ED6140">
        <w:t xml:space="preserve">n explicit </w:t>
      </w:r>
      <w:r w:rsidRPr="00464C1C">
        <w:t>transaction. If it is not required to run atomically, explicitly set XACT_ABORT OFF.</w:t>
      </w:r>
      <w:r w:rsidR="00ED6140">
        <w:t xml:space="preserve">  This ends execution immediately and caused the statement to throw and exception and automatically rollback explicit or implicit transactions (see a DBA for more information)</w:t>
      </w:r>
    </w:p>
    <w:p w14:paraId="46A1CEDE" w14:textId="77777777" w:rsidR="007A054A" w:rsidRDefault="00FA7D06" w:rsidP="007A054A">
      <w:pPr>
        <w:pStyle w:val="ListParagraph"/>
        <w:numPr>
          <w:ilvl w:val="1"/>
          <w:numId w:val="19"/>
        </w:numPr>
      </w:pPr>
      <w:r w:rsidRPr="00464C1C">
        <w:t>Correct</w:t>
      </w:r>
    </w:p>
    <w:p w14:paraId="46A1CEDF" w14:textId="77777777" w:rsidR="007A054A" w:rsidRDefault="00FA7D06" w:rsidP="007A054A">
      <w:pPr>
        <w:pStyle w:val="ListParagraph"/>
        <w:numPr>
          <w:ilvl w:val="2"/>
          <w:numId w:val="19"/>
        </w:numPr>
      </w:pPr>
      <w:r w:rsidRPr="00464C1C">
        <w:t>CREATE PROCEDURE dbo.usp</w:t>
      </w:r>
      <w:r w:rsidR="000F17D9">
        <w:t>_</w:t>
      </w:r>
      <w:r w:rsidRPr="00464C1C">
        <w:t>MyProcedure (...)</w:t>
      </w:r>
      <w:r>
        <w:br/>
      </w:r>
      <w:r w:rsidRPr="00464C1C">
        <w:t>AS</w:t>
      </w:r>
      <w:r>
        <w:br/>
      </w:r>
      <w:r w:rsidRPr="00464C1C">
        <w:t>BEGIN</w:t>
      </w:r>
      <w:r>
        <w:br/>
      </w:r>
      <w:r w:rsidRPr="00464C1C">
        <w:t>SET XACT_ABORT ON</w:t>
      </w:r>
      <w:r>
        <w:br/>
      </w:r>
      <w:r w:rsidRPr="00464C1C">
        <w:t>BEGIN TRAN</w:t>
      </w:r>
      <w:r>
        <w:br/>
      </w:r>
      <w:r w:rsidRPr="00464C1C">
        <w:lastRenderedPageBreak/>
        <w:t>(...) –-Transaction will be rolled back if anything fails here</w:t>
      </w:r>
      <w:r>
        <w:br/>
      </w:r>
      <w:r w:rsidRPr="00464C1C">
        <w:t>COMMIT TRAN</w:t>
      </w:r>
    </w:p>
    <w:p w14:paraId="46A1CEE0" w14:textId="77777777" w:rsidR="007A054A" w:rsidRDefault="00FA7D06" w:rsidP="007A054A">
      <w:pPr>
        <w:pStyle w:val="Heading2"/>
      </w:pPr>
      <w:bookmarkStart w:id="11" w:name="_Toc422391075"/>
      <w:r w:rsidRPr="00464C1C">
        <w:t>Queries and Optimizations</w:t>
      </w:r>
      <w:bookmarkEnd w:id="11"/>
    </w:p>
    <w:p w14:paraId="46A1CEE1" w14:textId="4E1FACB9" w:rsidR="007A054A" w:rsidRDefault="00FA7D06" w:rsidP="007A054A">
      <w:pPr>
        <w:pStyle w:val="ListParagraph"/>
        <w:numPr>
          <w:ilvl w:val="0"/>
          <w:numId w:val="19"/>
        </w:numPr>
      </w:pPr>
      <w:r w:rsidRPr="00464C1C">
        <w:t>Using SELECT * will slightly reduce performance</w:t>
      </w:r>
      <w:r w:rsidR="00ED6140">
        <w:t>, and is not allowed in production T-SQL Code</w:t>
      </w:r>
      <w:r w:rsidRPr="00464C1C">
        <w:t>:</w:t>
      </w:r>
    </w:p>
    <w:p w14:paraId="46A1CEE2" w14:textId="77777777" w:rsidR="007A054A" w:rsidRDefault="00FA7D06" w:rsidP="007A054A">
      <w:pPr>
        <w:pStyle w:val="ListParagraph"/>
        <w:numPr>
          <w:ilvl w:val="1"/>
          <w:numId w:val="19"/>
        </w:numPr>
      </w:pPr>
      <w:r w:rsidRPr="00464C1C">
        <w:t xml:space="preserve">The </w:t>
      </w:r>
      <w:r w:rsidR="00571945" w:rsidRPr="00464C1C">
        <w:t>S</w:t>
      </w:r>
      <w:r w:rsidR="00571945">
        <w:t>QL</w:t>
      </w:r>
      <w:r w:rsidRPr="00464C1C">
        <w:t xml:space="preserve"> Engine will need to </w:t>
      </w:r>
      <w:r w:rsidR="00571945" w:rsidRPr="00464C1C">
        <w:t>look up</w:t>
      </w:r>
      <w:r w:rsidRPr="00464C1C">
        <w:t xml:space="preserve"> the fields involved.</w:t>
      </w:r>
    </w:p>
    <w:p w14:paraId="46A1CEE3" w14:textId="77777777" w:rsidR="007A054A" w:rsidRDefault="00FA7D06" w:rsidP="007A054A">
      <w:pPr>
        <w:pStyle w:val="ListParagraph"/>
        <w:numPr>
          <w:ilvl w:val="1"/>
          <w:numId w:val="19"/>
        </w:numPr>
      </w:pPr>
      <w:r w:rsidRPr="00464C1C">
        <w:t>In many cases more IO than needed is performed.</w:t>
      </w:r>
    </w:p>
    <w:p w14:paraId="46A1CEE4" w14:textId="554D2E28" w:rsidR="00854C04" w:rsidRDefault="00ED6140" w:rsidP="00464C1C">
      <w:pPr>
        <w:pStyle w:val="ListParagraph"/>
        <w:numPr>
          <w:ilvl w:val="0"/>
          <w:numId w:val="19"/>
        </w:numPr>
      </w:pPr>
      <w:r>
        <w:t>The DBA team will occasionally optimize queries in production and notify you of the changes to be added via the release process at your soonest convenience or release date.</w:t>
      </w:r>
    </w:p>
    <w:p w14:paraId="0CF09604" w14:textId="15F1D5E5" w:rsidR="00ED6140" w:rsidRDefault="00ED6140" w:rsidP="00ED6140">
      <w:pPr>
        <w:pStyle w:val="Heading2"/>
      </w:pPr>
      <w:bookmarkStart w:id="12" w:name="_Toc422391076"/>
      <w:r>
        <w:t xml:space="preserve">Release Spreadsheet – </w:t>
      </w:r>
      <w:r w:rsidR="00094A7C">
        <w:t>Example upon request</w:t>
      </w:r>
      <w:bookmarkEnd w:id="12"/>
    </w:p>
    <w:p w14:paraId="596BF890" w14:textId="5C324F98" w:rsidR="00ED6140" w:rsidRDefault="00ED6140" w:rsidP="00ED6140">
      <w:pPr>
        <w:pStyle w:val="ListParagraph"/>
        <w:numPr>
          <w:ilvl w:val="0"/>
          <w:numId w:val="19"/>
        </w:numPr>
      </w:pPr>
      <w:r>
        <w:t>The database spreadsheet requires the following items.</w:t>
      </w:r>
    </w:p>
    <w:p w14:paraId="3C798216" w14:textId="77777777" w:rsidR="00ED6140" w:rsidRDefault="00ED6140" w:rsidP="00ED6140">
      <w:pPr>
        <w:pStyle w:val="ListParagraph"/>
        <w:numPr>
          <w:ilvl w:val="1"/>
          <w:numId w:val="19"/>
        </w:numPr>
      </w:pPr>
      <w:r>
        <w:t>Run Order (in needed)</w:t>
      </w:r>
    </w:p>
    <w:p w14:paraId="5C64E71C" w14:textId="78B9DA09" w:rsidR="00ED6140" w:rsidRDefault="00ED6140" w:rsidP="00ED6140">
      <w:pPr>
        <w:pStyle w:val="ListParagraph"/>
        <w:numPr>
          <w:ilvl w:val="1"/>
          <w:numId w:val="19"/>
        </w:numPr>
      </w:pPr>
      <w:r>
        <w:t>Staging Server Name or IP Address</w:t>
      </w:r>
    </w:p>
    <w:p w14:paraId="11246991" w14:textId="058FCD0B" w:rsidR="00ED6140" w:rsidRDefault="00ED6140" w:rsidP="00ED6140">
      <w:pPr>
        <w:pStyle w:val="ListParagraph"/>
        <w:numPr>
          <w:ilvl w:val="1"/>
          <w:numId w:val="19"/>
        </w:numPr>
      </w:pPr>
      <w:r>
        <w:t xml:space="preserve">Production Server Name </w:t>
      </w:r>
    </w:p>
    <w:p w14:paraId="0CEE9092" w14:textId="51166450" w:rsidR="00ED6140" w:rsidRDefault="00ED6140" w:rsidP="00ED6140">
      <w:pPr>
        <w:pStyle w:val="ListParagraph"/>
        <w:numPr>
          <w:ilvl w:val="1"/>
          <w:numId w:val="19"/>
        </w:numPr>
      </w:pPr>
      <w:r>
        <w:t>Database Name</w:t>
      </w:r>
    </w:p>
    <w:p w14:paraId="372CE9E9" w14:textId="4BA88D08" w:rsidR="00ED6140" w:rsidRDefault="00ED6140" w:rsidP="00ED6140">
      <w:pPr>
        <w:pStyle w:val="ListParagraph"/>
        <w:numPr>
          <w:ilvl w:val="1"/>
          <w:numId w:val="19"/>
        </w:numPr>
      </w:pPr>
      <w:r>
        <w:lastRenderedPageBreak/>
        <w:t>File or Object that is changing (name of script or object name)</w:t>
      </w:r>
    </w:p>
    <w:p w14:paraId="72D760C6" w14:textId="4D66CD16" w:rsidR="00ED6140" w:rsidRDefault="00ED6140" w:rsidP="00ED6140">
      <w:pPr>
        <w:pStyle w:val="ListParagraph"/>
        <w:numPr>
          <w:ilvl w:val="1"/>
          <w:numId w:val="19"/>
        </w:numPr>
      </w:pPr>
      <w:r>
        <w:t>Access User (security object)</w:t>
      </w:r>
    </w:p>
    <w:p w14:paraId="1C37448D" w14:textId="742D9C53" w:rsidR="00ED6140" w:rsidRDefault="00ED6140" w:rsidP="00ED6140">
      <w:pPr>
        <w:pStyle w:val="ListParagraph"/>
        <w:numPr>
          <w:ilvl w:val="1"/>
          <w:numId w:val="19"/>
        </w:numPr>
      </w:pPr>
      <w:r>
        <w:t>Notes</w:t>
      </w:r>
    </w:p>
    <w:p w14:paraId="7BD6A2B9" w14:textId="085D3C38" w:rsidR="00ED6140" w:rsidRDefault="00ED6140" w:rsidP="00ED6140">
      <w:pPr>
        <w:pStyle w:val="ListParagraph"/>
        <w:numPr>
          <w:ilvl w:val="1"/>
          <w:numId w:val="19"/>
        </w:numPr>
      </w:pPr>
      <w:r>
        <w:t xml:space="preserve">Developer(s) – please </w:t>
      </w:r>
      <w:r w:rsidR="00094A7C">
        <w:t xml:space="preserve">specify at least one </w:t>
      </w:r>
      <w:r>
        <w:t>full name</w:t>
      </w:r>
    </w:p>
    <w:p w14:paraId="531C0DC7" w14:textId="5957BCC6" w:rsidR="00ED6140" w:rsidRDefault="00ED6140" w:rsidP="00ED6140">
      <w:pPr>
        <w:pStyle w:val="ListParagraph"/>
        <w:numPr>
          <w:ilvl w:val="1"/>
          <w:numId w:val="19"/>
        </w:numPr>
      </w:pPr>
      <w:r>
        <w:t xml:space="preserve">Date </w:t>
      </w:r>
    </w:p>
    <w:p w14:paraId="6333FB9C" w14:textId="33AEDCFB" w:rsidR="00ED6140" w:rsidRDefault="00094A7C" w:rsidP="00ED6140">
      <w:pPr>
        <w:pStyle w:val="ListParagraph"/>
        <w:numPr>
          <w:ilvl w:val="0"/>
          <w:numId w:val="19"/>
        </w:numPr>
      </w:pPr>
      <w:r>
        <w:t>If you are specifying Permissions please include the following in a new section</w:t>
      </w:r>
    </w:p>
    <w:p w14:paraId="2837D99E" w14:textId="77777777" w:rsidR="00094A7C" w:rsidRDefault="00094A7C" w:rsidP="00094A7C">
      <w:pPr>
        <w:pStyle w:val="ListParagraph"/>
        <w:numPr>
          <w:ilvl w:val="1"/>
          <w:numId w:val="19"/>
        </w:numPr>
      </w:pPr>
      <w:r>
        <w:t>Staging Server Name or IP Address</w:t>
      </w:r>
    </w:p>
    <w:p w14:paraId="01A4502E" w14:textId="77777777" w:rsidR="00094A7C" w:rsidRDefault="00094A7C" w:rsidP="00094A7C">
      <w:pPr>
        <w:pStyle w:val="ListParagraph"/>
        <w:numPr>
          <w:ilvl w:val="1"/>
          <w:numId w:val="19"/>
        </w:numPr>
      </w:pPr>
      <w:r>
        <w:t xml:space="preserve">Production Server Name </w:t>
      </w:r>
    </w:p>
    <w:p w14:paraId="17A496A8" w14:textId="77777777" w:rsidR="00094A7C" w:rsidRDefault="00094A7C" w:rsidP="00094A7C">
      <w:pPr>
        <w:pStyle w:val="ListParagraph"/>
        <w:numPr>
          <w:ilvl w:val="1"/>
          <w:numId w:val="19"/>
        </w:numPr>
      </w:pPr>
      <w:r>
        <w:t>Database Name</w:t>
      </w:r>
    </w:p>
    <w:p w14:paraId="31342A7F" w14:textId="09BEA840" w:rsidR="00094A7C" w:rsidRDefault="00094A7C" w:rsidP="00094A7C">
      <w:pPr>
        <w:pStyle w:val="ListParagraph"/>
        <w:numPr>
          <w:ilvl w:val="1"/>
          <w:numId w:val="19"/>
        </w:numPr>
      </w:pPr>
      <w:r>
        <w:t>Permission – object name and type of permission (I.E. GRANT SELECT ON &lt;object&gt; TO &lt;role&gt;)</w:t>
      </w:r>
    </w:p>
    <w:p w14:paraId="4CDE5DBB" w14:textId="04EE591B" w:rsidR="00094A7C" w:rsidRDefault="00094A7C" w:rsidP="00094A7C">
      <w:pPr>
        <w:pStyle w:val="ListParagraph"/>
        <w:numPr>
          <w:ilvl w:val="1"/>
          <w:numId w:val="19"/>
        </w:numPr>
      </w:pPr>
      <w:r>
        <w:t>Notes</w:t>
      </w:r>
    </w:p>
    <w:p w14:paraId="72496681" w14:textId="2877C2E8" w:rsidR="00094A7C" w:rsidRDefault="00094A7C" w:rsidP="00094A7C">
      <w:pPr>
        <w:pStyle w:val="ListParagraph"/>
        <w:numPr>
          <w:ilvl w:val="1"/>
          <w:numId w:val="19"/>
        </w:numPr>
      </w:pPr>
      <w:r>
        <w:t>Developer(s) – please specify at least one full name</w:t>
      </w:r>
    </w:p>
    <w:p w14:paraId="7BDBD4D5" w14:textId="3B80DAD4" w:rsidR="00094A7C" w:rsidRPr="00ED6140" w:rsidRDefault="00094A7C" w:rsidP="00094A7C">
      <w:pPr>
        <w:pStyle w:val="ListParagraph"/>
        <w:numPr>
          <w:ilvl w:val="1"/>
          <w:numId w:val="19"/>
        </w:numPr>
      </w:pPr>
      <w:r>
        <w:t>Date</w:t>
      </w:r>
    </w:p>
    <w:p w14:paraId="464965C0" w14:textId="77777777" w:rsidR="00ED6140" w:rsidRDefault="00ED6140" w:rsidP="00ED6140">
      <w:pPr>
        <w:pStyle w:val="Heading2"/>
      </w:pPr>
      <w:bookmarkStart w:id="13" w:name="_Toc422391077"/>
      <w:r>
        <w:t>Database T-SQL Standards check list:</w:t>
      </w:r>
      <w:bookmarkEnd w:id="13"/>
    </w:p>
    <w:p w14:paraId="4EFCF1C9" w14:textId="77777777" w:rsidR="00ED6140" w:rsidRDefault="00ED6140" w:rsidP="00ED6140">
      <w:r>
        <w:t>Here is a list of the most common staging release request issues:</w:t>
      </w:r>
    </w:p>
    <w:p w14:paraId="42054AF1" w14:textId="77777777" w:rsidR="00ED6140" w:rsidRDefault="00ED6140" w:rsidP="00ED6140">
      <w:pPr>
        <w:pStyle w:val="ListParagraph"/>
        <w:numPr>
          <w:ilvl w:val="0"/>
          <w:numId w:val="21"/>
        </w:numPr>
      </w:pPr>
      <w:r>
        <w:lastRenderedPageBreak/>
        <w:t>Please discuss all new or alter of table structures with the DBA team and/or Monte Hilton (Architecture) for approval before development.</w:t>
      </w:r>
    </w:p>
    <w:p w14:paraId="4B01F99C" w14:textId="77777777" w:rsidR="00ED6140" w:rsidRDefault="00ED6140" w:rsidP="00ED6140">
      <w:pPr>
        <w:pStyle w:val="ListParagraph"/>
        <w:numPr>
          <w:ilvl w:val="0"/>
          <w:numId w:val="21"/>
        </w:numPr>
      </w:pPr>
      <w:r>
        <w:t>Triggers on core tables need to be discussed with the DBA team for approval before development/deployment.</w:t>
      </w:r>
    </w:p>
    <w:p w14:paraId="32AF4BB1" w14:textId="77777777" w:rsidR="00ED6140" w:rsidRDefault="00ED6140" w:rsidP="00ED6140">
      <w:pPr>
        <w:pStyle w:val="ListParagraph"/>
        <w:numPr>
          <w:ilvl w:val="0"/>
          <w:numId w:val="21"/>
        </w:numPr>
      </w:pPr>
      <w:r>
        <w:t>Existing stored procedures that are altered will need to be brought up to the T-SQL Standards to be released.</w:t>
      </w:r>
    </w:p>
    <w:p w14:paraId="0432F7A5" w14:textId="09F7A13E" w:rsidR="00ED6140" w:rsidRDefault="00ED6140" w:rsidP="00ED6140">
      <w:pPr>
        <w:pStyle w:val="ListParagraph"/>
        <w:numPr>
          <w:ilvl w:val="0"/>
          <w:numId w:val="21"/>
        </w:numPr>
      </w:pPr>
      <w:r>
        <w:t>Altering table(s) scripts should not have the data change and table change in the same script.</w:t>
      </w:r>
    </w:p>
    <w:p w14:paraId="38BB9FA4" w14:textId="77777777" w:rsidR="00ED6140" w:rsidRDefault="00ED6140" w:rsidP="00ED6140">
      <w:r>
        <w:t>All Stored Procedures should have the following:</w:t>
      </w:r>
    </w:p>
    <w:p w14:paraId="4177BCA0" w14:textId="77777777" w:rsidR="00ED6140" w:rsidRDefault="00ED6140" w:rsidP="00C707B1">
      <w:pPr>
        <w:pStyle w:val="ListParagraph"/>
        <w:numPr>
          <w:ilvl w:val="0"/>
          <w:numId w:val="22"/>
        </w:numPr>
      </w:pPr>
      <w:r>
        <w:t xml:space="preserve">USE [DatabaseName] clause at the top  </w:t>
      </w:r>
    </w:p>
    <w:p w14:paraId="21A20714" w14:textId="77777777" w:rsidR="00ED6140" w:rsidRDefault="00ED6140" w:rsidP="00ED6140">
      <w:pPr>
        <w:pStyle w:val="ListParagraph"/>
        <w:numPr>
          <w:ilvl w:val="1"/>
          <w:numId w:val="22"/>
        </w:numPr>
      </w:pPr>
      <w:r>
        <w:t>All scripts/procedures/functions/TVPs should have this!</w:t>
      </w:r>
    </w:p>
    <w:p w14:paraId="7F3F8C26" w14:textId="77777777" w:rsidR="00ED6140" w:rsidRDefault="00ED6140" w:rsidP="00ED6140">
      <w:pPr>
        <w:pStyle w:val="ListParagraph"/>
        <w:numPr>
          <w:ilvl w:val="0"/>
          <w:numId w:val="22"/>
        </w:numPr>
      </w:pPr>
      <w:r>
        <w:t>BEGIN at the beginning of the procedure and END at the end of the procedure.</w:t>
      </w:r>
    </w:p>
    <w:p w14:paraId="5575C0B3" w14:textId="77777777" w:rsidR="00ED6140" w:rsidRDefault="00ED6140" w:rsidP="00ED6140">
      <w:pPr>
        <w:pStyle w:val="ListParagraph"/>
        <w:numPr>
          <w:ilvl w:val="0"/>
          <w:numId w:val="22"/>
        </w:numPr>
      </w:pPr>
      <w:r>
        <w:t>SET XACT_ABORT, NOCOUNT ON;</w:t>
      </w:r>
      <w:r>
        <w:br/>
        <w:t>SET TRANSACTION ISOLATION LEVEL READ UNCOMMITTED;</w:t>
      </w:r>
    </w:p>
    <w:p w14:paraId="317A88C9" w14:textId="77777777" w:rsidR="00ED6140" w:rsidRDefault="00ED6140" w:rsidP="00ED6140">
      <w:pPr>
        <w:pStyle w:val="ListParagraph"/>
        <w:numPr>
          <w:ilvl w:val="0"/>
          <w:numId w:val="22"/>
        </w:numPr>
      </w:pPr>
      <w:r>
        <w:t xml:space="preserve">All objects (tables, views, functions, etc.) must be schema qualified even in in dbo schema.  </w:t>
      </w:r>
    </w:p>
    <w:p w14:paraId="34755077" w14:textId="77777777" w:rsidR="00ED6140" w:rsidRDefault="00ED6140" w:rsidP="00ED6140">
      <w:pPr>
        <w:pStyle w:val="ListParagraph"/>
        <w:numPr>
          <w:ilvl w:val="1"/>
          <w:numId w:val="22"/>
        </w:numPr>
      </w:pPr>
      <w:r>
        <w:lastRenderedPageBreak/>
        <w:t>No Database reference should be made within the stored procedure outside of the USE [Database] unless it is an object that lives outside of the database the stored procedure is in.</w:t>
      </w:r>
    </w:p>
    <w:p w14:paraId="5002ACE1" w14:textId="77777777" w:rsidR="00ED6140" w:rsidRDefault="00ED6140" w:rsidP="00ED6140">
      <w:pPr>
        <w:pStyle w:val="ListParagraph"/>
        <w:numPr>
          <w:ilvl w:val="0"/>
          <w:numId w:val="22"/>
        </w:numPr>
      </w:pPr>
      <w:r>
        <w:t>All Updates should have a where clause as to avoid updating entire table.</w:t>
      </w:r>
    </w:p>
    <w:p w14:paraId="78833557" w14:textId="11AF1B4B" w:rsidR="00ED6140" w:rsidRDefault="00ED6140" w:rsidP="00ED6140">
      <w:pPr>
        <w:pStyle w:val="ListParagraph"/>
        <w:numPr>
          <w:ilvl w:val="0"/>
          <w:numId w:val="22"/>
        </w:numPr>
      </w:pPr>
      <w:r>
        <w:t>Notes should be included after the END (if you want to add comments)</w:t>
      </w:r>
    </w:p>
    <w:p w14:paraId="5CA2336E" w14:textId="77777777" w:rsidR="00ED6140" w:rsidRDefault="00ED6140" w:rsidP="00ED6140"/>
    <w:sectPr w:rsidR="00ED6140" w:rsidSect="00FF14AF">
      <w:headerReference w:type="even" r:id="rId13"/>
      <w:headerReference w:type="default" r:id="rId14"/>
      <w:footerReference w:type="even" r:id="rId15"/>
      <w:footerReference w:type="default" r:id="rId16"/>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1CEE9" w14:textId="77777777" w:rsidR="00597857" w:rsidRDefault="00597857">
      <w:pPr>
        <w:spacing w:after="0" w:line="240" w:lineRule="auto"/>
      </w:pPr>
      <w:r>
        <w:separator/>
      </w:r>
    </w:p>
  </w:endnote>
  <w:endnote w:type="continuationSeparator" w:id="0">
    <w:p w14:paraId="46A1CEEA" w14:textId="77777777" w:rsidR="00597857" w:rsidRDefault="00597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1CEEF" w14:textId="77777777" w:rsidR="00854C04" w:rsidRDefault="00854C04">
    <w:pPr>
      <w:pStyle w:val="Footer"/>
    </w:pPr>
  </w:p>
  <w:p w14:paraId="46A1CEF0" w14:textId="77777777" w:rsidR="00854C04" w:rsidRDefault="00B120C5">
    <w:pPr>
      <w:pStyle w:val="FooterEven"/>
    </w:pPr>
    <w:r>
      <w:t xml:space="preserve">Page </w:t>
    </w:r>
    <w:r w:rsidR="006012E5">
      <w:fldChar w:fldCharType="begin"/>
    </w:r>
    <w:r w:rsidR="006012E5">
      <w:instrText xml:space="preserve"> PAGE   \* MERGEFORMAT </w:instrText>
    </w:r>
    <w:r w:rsidR="006012E5">
      <w:fldChar w:fldCharType="separate"/>
    </w:r>
    <w:r>
      <w:rPr>
        <w:noProof/>
        <w:sz w:val="24"/>
        <w:szCs w:val="24"/>
      </w:rPr>
      <w:t>2</w:t>
    </w:r>
    <w:r w:rsidR="006012E5">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4297"/>
      <w:docPartObj>
        <w:docPartGallery w:val="Page Numbers (Bottom of Page)"/>
        <w:docPartUnique/>
      </w:docPartObj>
    </w:sdtPr>
    <w:sdtEndPr>
      <w:rPr>
        <w:color w:val="7F7F7F" w:themeColor="background1" w:themeShade="7F"/>
        <w:spacing w:val="60"/>
      </w:rPr>
    </w:sdtEndPr>
    <w:sdtContent>
      <w:p w14:paraId="46A1CEF1" w14:textId="77777777" w:rsidR="00854C04" w:rsidRDefault="006012E5" w:rsidP="00C70480">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50CC">
          <w:rPr>
            <w:noProof/>
          </w:rPr>
          <w:t>6</w:t>
        </w:r>
        <w:r>
          <w:rPr>
            <w:noProof/>
          </w:rPr>
          <w:fldChar w:fldCharType="end"/>
        </w:r>
        <w:r w:rsidR="00C70480">
          <w:t xml:space="preserve"> | </w:t>
        </w:r>
        <w:r w:rsidR="00C70480">
          <w:rPr>
            <w:color w:val="7F7F7F" w:themeColor="background1" w:themeShade="7F"/>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1CEE7" w14:textId="77777777" w:rsidR="00597857" w:rsidRDefault="00597857">
      <w:pPr>
        <w:spacing w:after="0" w:line="240" w:lineRule="auto"/>
      </w:pPr>
      <w:r>
        <w:separator/>
      </w:r>
    </w:p>
  </w:footnote>
  <w:footnote w:type="continuationSeparator" w:id="0">
    <w:p w14:paraId="46A1CEE8" w14:textId="77777777" w:rsidR="00597857" w:rsidRDefault="00597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1CEEB" w14:textId="77777777" w:rsidR="00854C04" w:rsidRDefault="002050CC">
    <w:pPr>
      <w:pStyle w:val="HeaderEven"/>
    </w:pPr>
    <w:sdt>
      <w:sdtPr>
        <w:alias w:val="Title"/>
        <w:id w:val="11534320"/>
        <w:dataBinding w:prefixMappings="xmlns:ns0='http://schemas.openxmlformats.org/package/2006/metadata/core-properties' xmlns:ns1='http://purl.org/dc/elements/1.1/'" w:xpath="/ns0:coreProperties[1]/ns1:title[1]" w:storeItemID="{6C3C8BC8-F283-45AE-878A-BAB7291924A1}"/>
        <w:text/>
      </w:sdtPr>
      <w:sdtEndPr/>
      <w:sdtContent>
        <w:r w:rsidR="005E6604">
          <w:t>T-SQL code standard</w:t>
        </w:r>
      </w:sdtContent>
    </w:sdt>
  </w:p>
  <w:p w14:paraId="46A1CEEC" w14:textId="77777777" w:rsidR="00854C04" w:rsidRDefault="00854C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1CEED" w14:textId="77777777" w:rsidR="00854C04" w:rsidRDefault="002050CC">
    <w:pPr>
      <w:pStyle w:val="HeaderOdd"/>
    </w:pPr>
    <w:sdt>
      <w:sdtPr>
        <w:alias w:val="Title"/>
        <w:id w:val="11534321"/>
        <w:dataBinding w:prefixMappings="xmlns:ns0='http://schemas.openxmlformats.org/package/2006/metadata/core-properties' xmlns:ns1='http://purl.org/dc/elements/1.1/'" w:xpath="/ns0:coreProperties[1]/ns1:title[1]" w:storeItemID="{6C3C8BC8-F283-45AE-878A-BAB7291924A1}"/>
        <w:text/>
      </w:sdtPr>
      <w:sdtEndPr/>
      <w:sdtContent>
        <w:r w:rsidR="005E6604">
          <w:t>T-SQL code standard</w:t>
        </w:r>
      </w:sdtContent>
    </w:sdt>
  </w:p>
  <w:p w14:paraId="46A1CEEE" w14:textId="77777777" w:rsidR="00854C04" w:rsidRDefault="00854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83E55A8"/>
    <w:multiLevelType w:val="hybridMultilevel"/>
    <w:tmpl w:val="A64A0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07AE4"/>
    <w:multiLevelType w:val="hybridMultilevel"/>
    <w:tmpl w:val="AEAC7DC0"/>
    <w:lvl w:ilvl="0" w:tplc="CE30BEC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91E1B"/>
    <w:multiLevelType w:val="hybridMultilevel"/>
    <w:tmpl w:val="52668E78"/>
    <w:lvl w:ilvl="0" w:tplc="BDCA5E70">
      <w:start w:val="20"/>
      <w:numFmt w:val="bullet"/>
      <w:lvlText w:val=""/>
      <w:lvlJc w:val="left"/>
      <w:pPr>
        <w:ind w:left="720" w:hanging="360"/>
      </w:pPr>
      <w:rPr>
        <w:rFonts w:ascii="Symbol" w:eastAsiaTheme="minorHAnsi" w:hAnsi="Symbol" w:cs="Times New Roman" w:hint="default"/>
        <w:b/>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3B7B00"/>
    <w:multiLevelType w:val="hybridMultilevel"/>
    <w:tmpl w:val="0B3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C335B"/>
    <w:multiLevelType w:val="hybridMultilevel"/>
    <w:tmpl w:val="E93C3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7"/>
  </w:num>
  <w:num w:numId="19">
    <w:abstractNumId w:val="9"/>
  </w:num>
  <w:num w:numId="20">
    <w:abstractNumId w:val="8"/>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drawingGridHorizontalSpacing w:val="115"/>
  <w:displayHorizontalDrawingGridEvery w:val="2"/>
  <w:characterSpacingControl w:val="doNotCompress"/>
  <w:hdrShapeDefaults>
    <o:shapedefaults v:ext="edit" spidmax="25601">
      <o:colormenu v:ext="edit" strokecolor="none [160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06"/>
    <w:rsid w:val="00054D62"/>
    <w:rsid w:val="00090DFB"/>
    <w:rsid w:val="00094A7C"/>
    <w:rsid w:val="000F17D9"/>
    <w:rsid w:val="00124D09"/>
    <w:rsid w:val="00161E9A"/>
    <w:rsid w:val="00194FE7"/>
    <w:rsid w:val="001B7011"/>
    <w:rsid w:val="001C3D55"/>
    <w:rsid w:val="002050CC"/>
    <w:rsid w:val="00363F39"/>
    <w:rsid w:val="003924BD"/>
    <w:rsid w:val="00464C1C"/>
    <w:rsid w:val="004A5755"/>
    <w:rsid w:val="00571945"/>
    <w:rsid w:val="00597857"/>
    <w:rsid w:val="005E6604"/>
    <w:rsid w:val="006012E5"/>
    <w:rsid w:val="00640517"/>
    <w:rsid w:val="00656240"/>
    <w:rsid w:val="006C0962"/>
    <w:rsid w:val="006C1AB6"/>
    <w:rsid w:val="00716368"/>
    <w:rsid w:val="007A054A"/>
    <w:rsid w:val="007F24EE"/>
    <w:rsid w:val="00830BB5"/>
    <w:rsid w:val="00854C04"/>
    <w:rsid w:val="008666F8"/>
    <w:rsid w:val="008C2AD6"/>
    <w:rsid w:val="008C3C3D"/>
    <w:rsid w:val="008D4BA3"/>
    <w:rsid w:val="00940AB6"/>
    <w:rsid w:val="009B3AB3"/>
    <w:rsid w:val="009D0A62"/>
    <w:rsid w:val="00A50600"/>
    <w:rsid w:val="00A54EFA"/>
    <w:rsid w:val="00A664A6"/>
    <w:rsid w:val="00AB1573"/>
    <w:rsid w:val="00AE6E60"/>
    <w:rsid w:val="00B120C5"/>
    <w:rsid w:val="00B12207"/>
    <w:rsid w:val="00B51E83"/>
    <w:rsid w:val="00C12E22"/>
    <w:rsid w:val="00C70480"/>
    <w:rsid w:val="00C70692"/>
    <w:rsid w:val="00CD3202"/>
    <w:rsid w:val="00CF1696"/>
    <w:rsid w:val="00D27D5E"/>
    <w:rsid w:val="00D674DF"/>
    <w:rsid w:val="00E25EB1"/>
    <w:rsid w:val="00ED6140"/>
    <w:rsid w:val="00F55A43"/>
    <w:rsid w:val="00FA7D06"/>
    <w:rsid w:val="00FF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1">
      <o:colormenu v:ext="edit" strokecolor="none [1604]"/>
    </o:shapedefaults>
    <o:shapelayout v:ext="edit">
      <o:idmap v:ext="edit" data="1"/>
    </o:shapelayout>
  </w:shapeDefaults>
  <w:doNotEmbedSmartTags/>
  <w:decimalSymbol w:val="."/>
  <w:listSeparator w:val=","/>
  <w14:docId w14:val="46A1CE0D"/>
  <w15:docId w15:val="{3C2081D8-BC90-40DF-A927-41E2E372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C04"/>
    <w:pPr>
      <w:spacing w:after="180" w:line="264" w:lineRule="auto"/>
    </w:pPr>
    <w:rPr>
      <w:rFonts w:cs="Times New Roman"/>
      <w:sz w:val="23"/>
      <w:szCs w:val="20"/>
      <w:lang w:eastAsia="ja-JP"/>
    </w:rPr>
  </w:style>
  <w:style w:type="paragraph" w:styleId="Heading1">
    <w:name w:val="heading 1"/>
    <w:basedOn w:val="Normal"/>
    <w:next w:val="Normal"/>
    <w:link w:val="Heading1Char"/>
    <w:uiPriority w:val="9"/>
    <w:unhideWhenUsed/>
    <w:qFormat/>
    <w:rsid w:val="00854C04"/>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854C04"/>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rsid w:val="00854C04"/>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rsid w:val="00854C04"/>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854C04"/>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854C04"/>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854C04"/>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854C04"/>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854C04"/>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C04"/>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sid w:val="00854C04"/>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sid w:val="00854C04"/>
    <w:rPr>
      <w:rFonts w:cs="Times New Roman"/>
      <w:b/>
      <w:color w:val="000000" w:themeColor="text1"/>
      <w:spacing w:val="10"/>
      <w:sz w:val="23"/>
      <w:szCs w:val="24"/>
      <w:lang w:eastAsia="ja-JP"/>
    </w:rPr>
  </w:style>
  <w:style w:type="paragraph" w:styleId="Footer">
    <w:name w:val="footer"/>
    <w:basedOn w:val="Normal"/>
    <w:link w:val="FooterChar"/>
    <w:uiPriority w:val="99"/>
    <w:unhideWhenUsed/>
    <w:rsid w:val="00854C04"/>
    <w:pPr>
      <w:tabs>
        <w:tab w:val="center" w:pos="4320"/>
        <w:tab w:val="right" w:pos="8640"/>
      </w:tabs>
    </w:pPr>
  </w:style>
  <w:style w:type="character" w:customStyle="1" w:styleId="FooterChar">
    <w:name w:val="Footer Char"/>
    <w:basedOn w:val="DefaultParagraphFont"/>
    <w:link w:val="Footer"/>
    <w:uiPriority w:val="99"/>
    <w:rsid w:val="00854C04"/>
    <w:rPr>
      <w:rFonts w:cs="Times New Roman"/>
      <w:sz w:val="23"/>
      <w:szCs w:val="20"/>
      <w:lang w:eastAsia="ja-JP"/>
    </w:rPr>
  </w:style>
  <w:style w:type="paragraph" w:styleId="Header">
    <w:name w:val="header"/>
    <w:basedOn w:val="Normal"/>
    <w:link w:val="HeaderChar"/>
    <w:uiPriority w:val="99"/>
    <w:unhideWhenUsed/>
    <w:rsid w:val="00854C04"/>
    <w:pPr>
      <w:tabs>
        <w:tab w:val="center" w:pos="4320"/>
        <w:tab w:val="right" w:pos="8640"/>
      </w:tabs>
    </w:pPr>
  </w:style>
  <w:style w:type="character" w:customStyle="1" w:styleId="HeaderChar">
    <w:name w:val="Header Char"/>
    <w:basedOn w:val="DefaultParagraphFont"/>
    <w:link w:val="Header"/>
    <w:uiPriority w:val="99"/>
    <w:rsid w:val="00854C04"/>
    <w:rPr>
      <w:rFonts w:cs="Times New Roman"/>
      <w:sz w:val="23"/>
      <w:szCs w:val="20"/>
      <w:lang w:eastAsia="ja-JP"/>
    </w:rPr>
  </w:style>
  <w:style w:type="paragraph" w:styleId="IntenseQuote">
    <w:name w:val="Intense Quote"/>
    <w:basedOn w:val="Normal"/>
    <w:link w:val="IntenseQuoteChar"/>
    <w:uiPriority w:val="30"/>
    <w:qFormat/>
    <w:rsid w:val="00854C04"/>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854C04"/>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rsid w:val="00854C04"/>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854C04"/>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rsid w:val="00854C04"/>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854C04"/>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sid w:val="00854C04"/>
    <w:rPr>
      <w:rFonts w:ascii="Tahoma" w:hAnsi="Tahoma" w:cs="Tahoma"/>
      <w:sz w:val="16"/>
      <w:szCs w:val="16"/>
    </w:rPr>
  </w:style>
  <w:style w:type="character" w:customStyle="1" w:styleId="BalloonTextChar">
    <w:name w:val="Balloon Text Char"/>
    <w:basedOn w:val="DefaultParagraphFont"/>
    <w:link w:val="BalloonText"/>
    <w:uiPriority w:val="99"/>
    <w:semiHidden/>
    <w:rsid w:val="00854C04"/>
    <w:rPr>
      <w:rFonts w:ascii="Tahoma" w:hAnsi="Tahoma" w:cs="Tahoma"/>
      <w:sz w:val="16"/>
      <w:szCs w:val="16"/>
      <w:lang w:eastAsia="ja-JP"/>
    </w:rPr>
  </w:style>
  <w:style w:type="character" w:styleId="BookTitle">
    <w:name w:val="Book Title"/>
    <w:basedOn w:val="DefaultParagraphFont"/>
    <w:uiPriority w:val="33"/>
    <w:qFormat/>
    <w:rsid w:val="00854C04"/>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854C04"/>
    <w:rPr>
      <w:b/>
      <w:bCs/>
      <w:caps/>
      <w:sz w:val="16"/>
      <w:szCs w:val="18"/>
    </w:rPr>
  </w:style>
  <w:style w:type="character" w:styleId="Emphasis">
    <w:name w:val="Emphasis"/>
    <w:uiPriority w:val="20"/>
    <w:qFormat/>
    <w:rsid w:val="00854C04"/>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sid w:val="00854C04"/>
    <w:rPr>
      <w:rFonts w:cs="Times New Roman"/>
      <w:caps/>
      <w:spacing w:val="14"/>
      <w:lang w:eastAsia="ja-JP"/>
    </w:rPr>
  </w:style>
  <w:style w:type="character" w:customStyle="1" w:styleId="Heading5Char">
    <w:name w:val="Heading 5 Char"/>
    <w:basedOn w:val="DefaultParagraphFont"/>
    <w:link w:val="Heading5"/>
    <w:uiPriority w:val="9"/>
    <w:semiHidden/>
    <w:rsid w:val="00854C04"/>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854C04"/>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854C04"/>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854C04"/>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854C04"/>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854C04"/>
    <w:rPr>
      <w:color w:val="F7B615" w:themeColor="hyperlink"/>
      <w:u w:val="single"/>
    </w:rPr>
  </w:style>
  <w:style w:type="character" w:styleId="IntenseEmphasis">
    <w:name w:val="Intense Emphasis"/>
    <w:basedOn w:val="DefaultParagraphFont"/>
    <w:uiPriority w:val="21"/>
    <w:qFormat/>
    <w:rsid w:val="00854C04"/>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sid w:val="00854C04"/>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rsid w:val="00854C04"/>
    <w:pPr>
      <w:ind w:left="360" w:hanging="360"/>
    </w:pPr>
  </w:style>
  <w:style w:type="paragraph" w:styleId="List2">
    <w:name w:val="List 2"/>
    <w:basedOn w:val="Normal"/>
    <w:uiPriority w:val="99"/>
    <w:semiHidden/>
    <w:unhideWhenUsed/>
    <w:rsid w:val="00854C04"/>
    <w:pPr>
      <w:ind w:left="720" w:hanging="360"/>
    </w:pPr>
  </w:style>
  <w:style w:type="paragraph" w:styleId="ListBullet">
    <w:name w:val="List Bullet"/>
    <w:basedOn w:val="Normal"/>
    <w:uiPriority w:val="36"/>
    <w:unhideWhenUsed/>
    <w:qFormat/>
    <w:rsid w:val="00854C04"/>
    <w:pPr>
      <w:numPr>
        <w:numId w:val="12"/>
      </w:numPr>
    </w:pPr>
    <w:rPr>
      <w:sz w:val="24"/>
    </w:rPr>
  </w:style>
  <w:style w:type="paragraph" w:styleId="ListBullet2">
    <w:name w:val="List Bullet 2"/>
    <w:basedOn w:val="Normal"/>
    <w:uiPriority w:val="36"/>
    <w:unhideWhenUsed/>
    <w:qFormat/>
    <w:rsid w:val="00854C04"/>
    <w:pPr>
      <w:numPr>
        <w:numId w:val="13"/>
      </w:numPr>
    </w:pPr>
    <w:rPr>
      <w:color w:val="94B6D2" w:themeColor="accent1"/>
    </w:rPr>
  </w:style>
  <w:style w:type="paragraph" w:styleId="ListBullet3">
    <w:name w:val="List Bullet 3"/>
    <w:basedOn w:val="Normal"/>
    <w:uiPriority w:val="36"/>
    <w:unhideWhenUsed/>
    <w:qFormat/>
    <w:rsid w:val="00854C04"/>
    <w:pPr>
      <w:numPr>
        <w:numId w:val="14"/>
      </w:numPr>
    </w:pPr>
    <w:rPr>
      <w:color w:val="DD8047" w:themeColor="accent2"/>
    </w:rPr>
  </w:style>
  <w:style w:type="paragraph" w:styleId="ListBullet4">
    <w:name w:val="List Bullet 4"/>
    <w:basedOn w:val="Normal"/>
    <w:uiPriority w:val="36"/>
    <w:unhideWhenUsed/>
    <w:qFormat/>
    <w:rsid w:val="00854C04"/>
    <w:pPr>
      <w:numPr>
        <w:numId w:val="15"/>
      </w:numPr>
    </w:pPr>
    <w:rPr>
      <w:caps/>
      <w:spacing w:val="4"/>
    </w:rPr>
  </w:style>
  <w:style w:type="paragraph" w:styleId="ListBullet5">
    <w:name w:val="List Bullet 5"/>
    <w:basedOn w:val="Normal"/>
    <w:uiPriority w:val="36"/>
    <w:unhideWhenUsed/>
    <w:qFormat/>
    <w:rsid w:val="00854C04"/>
    <w:pPr>
      <w:numPr>
        <w:numId w:val="16"/>
      </w:numPr>
    </w:pPr>
  </w:style>
  <w:style w:type="paragraph" w:styleId="ListParagraph">
    <w:name w:val="List Paragraph"/>
    <w:basedOn w:val="Normal"/>
    <w:uiPriority w:val="34"/>
    <w:unhideWhenUsed/>
    <w:qFormat/>
    <w:rsid w:val="00854C04"/>
    <w:pPr>
      <w:ind w:left="720"/>
      <w:contextualSpacing/>
    </w:pPr>
  </w:style>
  <w:style w:type="numbering" w:customStyle="1" w:styleId="MedianListStyle">
    <w:name w:val="Median List Style"/>
    <w:uiPriority w:val="99"/>
    <w:rsid w:val="00854C04"/>
    <w:pPr>
      <w:numPr>
        <w:numId w:val="11"/>
      </w:numPr>
    </w:pPr>
  </w:style>
  <w:style w:type="paragraph" w:styleId="NoSpacing">
    <w:name w:val="No Spacing"/>
    <w:basedOn w:val="Normal"/>
    <w:link w:val="NoSpacingChar"/>
    <w:uiPriority w:val="99"/>
    <w:qFormat/>
    <w:rsid w:val="00854C04"/>
    <w:pPr>
      <w:spacing w:after="0" w:line="240" w:lineRule="auto"/>
    </w:pPr>
  </w:style>
  <w:style w:type="paragraph" w:styleId="Quote">
    <w:name w:val="Quote"/>
    <w:basedOn w:val="Normal"/>
    <w:link w:val="QuoteChar"/>
    <w:uiPriority w:val="29"/>
    <w:qFormat/>
    <w:rsid w:val="00854C04"/>
    <w:rPr>
      <w:i/>
      <w:smallCaps/>
      <w:color w:val="775F55" w:themeColor="text2"/>
      <w:spacing w:val="6"/>
    </w:rPr>
  </w:style>
  <w:style w:type="character" w:customStyle="1" w:styleId="QuoteChar">
    <w:name w:val="Quote Char"/>
    <w:basedOn w:val="DefaultParagraphFont"/>
    <w:link w:val="Quote"/>
    <w:uiPriority w:val="29"/>
    <w:rsid w:val="00854C04"/>
    <w:rPr>
      <w:rFonts w:cs="Times New Roman"/>
      <w:i/>
      <w:smallCaps/>
      <w:color w:val="775F55" w:themeColor="text2"/>
      <w:spacing w:val="6"/>
      <w:sz w:val="23"/>
      <w:szCs w:val="20"/>
      <w:lang w:eastAsia="ja-JP"/>
    </w:rPr>
  </w:style>
  <w:style w:type="character" w:styleId="Strong">
    <w:name w:val="Strong"/>
    <w:uiPriority w:val="22"/>
    <w:qFormat/>
    <w:rsid w:val="00854C04"/>
    <w:rPr>
      <w:rFonts w:asciiTheme="minorHAnsi" w:hAnsiTheme="minorHAnsi"/>
      <w:b/>
      <w:color w:val="DD8047" w:themeColor="accent2"/>
    </w:rPr>
  </w:style>
  <w:style w:type="character" w:styleId="SubtleEmphasis">
    <w:name w:val="Subtle Emphasis"/>
    <w:basedOn w:val="DefaultParagraphFont"/>
    <w:uiPriority w:val="19"/>
    <w:qFormat/>
    <w:rsid w:val="00854C04"/>
    <w:rPr>
      <w:rFonts w:asciiTheme="minorHAnsi" w:hAnsiTheme="minorHAnsi"/>
      <w:i/>
      <w:sz w:val="23"/>
    </w:rPr>
  </w:style>
  <w:style w:type="character" w:styleId="SubtleReference">
    <w:name w:val="Subtle Reference"/>
    <w:basedOn w:val="DefaultParagraphFont"/>
    <w:uiPriority w:val="31"/>
    <w:qFormat/>
    <w:rsid w:val="00854C04"/>
    <w:rPr>
      <w:rFonts w:asciiTheme="minorHAnsi" w:hAnsiTheme="minorHAnsi"/>
      <w:b/>
      <w:i/>
      <w:color w:val="775F55" w:themeColor="text2"/>
      <w:sz w:val="23"/>
    </w:rPr>
  </w:style>
  <w:style w:type="table" w:styleId="TableGrid">
    <w:name w:val="Table Grid"/>
    <w:basedOn w:val="TableNormal"/>
    <w:uiPriority w:val="1"/>
    <w:rsid w:val="00854C04"/>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854C04"/>
    <w:pPr>
      <w:ind w:left="220" w:hanging="220"/>
    </w:pPr>
  </w:style>
  <w:style w:type="paragraph" w:styleId="TOC1">
    <w:name w:val="toc 1"/>
    <w:basedOn w:val="Normal"/>
    <w:next w:val="Normal"/>
    <w:autoRedefine/>
    <w:uiPriority w:val="39"/>
    <w:unhideWhenUsed/>
    <w:rsid w:val="00854C04"/>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rsid w:val="00854C04"/>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854C04"/>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854C04"/>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854C04"/>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854C04"/>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854C04"/>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854C04"/>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854C04"/>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854C04"/>
    <w:rPr>
      <w:rFonts w:cs="Times New Roman"/>
      <w:sz w:val="23"/>
      <w:szCs w:val="20"/>
      <w:lang w:eastAsia="ja-JP"/>
    </w:rPr>
  </w:style>
  <w:style w:type="paragraph" w:customStyle="1" w:styleId="HeaderEven">
    <w:name w:val="Header Even"/>
    <w:basedOn w:val="Normal"/>
    <w:uiPriority w:val="39"/>
    <w:semiHidden/>
    <w:unhideWhenUsed/>
    <w:qFormat/>
    <w:rsid w:val="00854C04"/>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FooterEven">
    <w:name w:val="Footer Even"/>
    <w:basedOn w:val="Normal"/>
    <w:uiPriority w:val="49"/>
    <w:semiHidden/>
    <w:unhideWhenUsed/>
    <w:rsid w:val="00854C04"/>
    <w:pPr>
      <w:pBdr>
        <w:top w:val="single" w:sz="4" w:space="1" w:color="94B6D2" w:themeColor="accent1"/>
      </w:pBdr>
    </w:pPr>
    <w:rPr>
      <w:color w:val="775F55" w:themeColor="text2"/>
      <w:sz w:val="20"/>
    </w:rPr>
  </w:style>
  <w:style w:type="paragraph" w:customStyle="1" w:styleId="HeaderOdd">
    <w:name w:val="Header Odd"/>
    <w:basedOn w:val="Normal"/>
    <w:uiPriority w:val="39"/>
    <w:semiHidden/>
    <w:unhideWhenUsed/>
    <w:qFormat/>
    <w:rsid w:val="00854C04"/>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FooterOdd">
    <w:name w:val="Footer Odd"/>
    <w:basedOn w:val="Normal"/>
    <w:uiPriority w:val="39"/>
    <w:semiHidden/>
    <w:unhideWhenUsed/>
    <w:qFormat/>
    <w:rsid w:val="00854C04"/>
    <w:pPr>
      <w:pBdr>
        <w:top w:val="single" w:sz="4" w:space="1" w:color="94B6D2" w:themeColor="accent1"/>
      </w:pBdr>
      <w:jc w:val="right"/>
    </w:pPr>
    <w:rPr>
      <w:color w:val="775F55" w:themeColor="text2"/>
      <w:sz w:val="20"/>
    </w:rPr>
  </w:style>
  <w:style w:type="paragraph" w:styleId="DocumentMap">
    <w:name w:val="Document Map"/>
    <w:basedOn w:val="Normal"/>
    <w:link w:val="DocumentMapChar"/>
    <w:uiPriority w:val="99"/>
    <w:semiHidden/>
    <w:unhideWhenUsed/>
    <w:rsid w:val="00FA7D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A7D06"/>
    <w:rPr>
      <w:rFonts w:ascii="Tahoma" w:hAnsi="Tahoma" w:cs="Tahoma"/>
      <w:sz w:val="16"/>
      <w:szCs w:val="16"/>
      <w:lang w:eastAsia="ja-JP"/>
    </w:rPr>
  </w:style>
  <w:style w:type="paragraph" w:styleId="TOCHeading">
    <w:name w:val="TOC Heading"/>
    <w:basedOn w:val="Heading1"/>
    <w:next w:val="Normal"/>
    <w:uiPriority w:val="39"/>
    <w:semiHidden/>
    <w:unhideWhenUsed/>
    <w:qFormat/>
    <w:rsid w:val="00CF1696"/>
    <w:pPr>
      <w:keepNext/>
      <w:keepLines/>
      <w:spacing w:before="480" w:after="0" w:line="276" w:lineRule="auto"/>
      <w:outlineLvl w:val="9"/>
    </w:pPr>
    <w:rPr>
      <w:rFonts w:eastAsiaTheme="majorEastAsia" w:cstheme="majorBidi"/>
      <w:b/>
      <w:bCs/>
      <w:caps w:val="0"/>
      <w:color w:val="548AB7"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terso\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DA18C02EB94C5A8E383A9994A95CE7"/>
        <w:category>
          <w:name w:val="General"/>
          <w:gallery w:val="placeholder"/>
        </w:category>
        <w:types>
          <w:type w:val="bbPlcHdr"/>
        </w:types>
        <w:behaviors>
          <w:behavior w:val="content"/>
        </w:behaviors>
        <w:guid w:val="{FDC87519-BD03-45C5-9467-2945E97BE714}"/>
      </w:docPartPr>
      <w:docPartBody>
        <w:p w:rsidR="00550ED0" w:rsidRDefault="000D6746">
          <w:pPr>
            <w:pStyle w:val="D1DA18C02EB94C5A8E383A9994A95CE7"/>
          </w:pPr>
          <w:r>
            <w:rPr>
              <w:rFonts w:asciiTheme="majorHAnsi" w:hAnsiTheme="majorHAnsi"/>
              <w:caps/>
              <w:color w:val="44546A" w:themeColor="text2"/>
              <w:sz w:val="110"/>
              <w:szCs w:val="11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inkAnnotations="0"/>
  <w:defaultTabStop w:val="720"/>
  <w:characterSpacingControl w:val="doNotCompress"/>
  <w:compat>
    <w:useFELayout/>
    <w:compatSetting w:name="compatibilityMode" w:uri="http://schemas.microsoft.com/office/word" w:val="12"/>
  </w:compat>
  <w:rsids>
    <w:rsidRoot w:val="002955FA"/>
    <w:rsid w:val="000D6746"/>
    <w:rsid w:val="001B5BD0"/>
    <w:rsid w:val="002955FA"/>
    <w:rsid w:val="0047131D"/>
    <w:rsid w:val="004E6D44"/>
    <w:rsid w:val="00550ED0"/>
    <w:rsid w:val="00A11B27"/>
    <w:rsid w:val="00EC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0ED0"/>
  </w:style>
  <w:style w:type="paragraph" w:styleId="Heading1">
    <w:name w:val="heading 1"/>
    <w:basedOn w:val="Normal"/>
    <w:next w:val="Normal"/>
    <w:link w:val="Heading1Char"/>
    <w:uiPriority w:val="9"/>
    <w:qFormat/>
    <w:rsid w:val="00550ED0"/>
    <w:pPr>
      <w:spacing w:before="300" w:after="80" w:line="240" w:lineRule="auto"/>
      <w:outlineLvl w:val="0"/>
    </w:pPr>
    <w:rPr>
      <w:rFonts w:asciiTheme="majorHAnsi" w:eastAsiaTheme="minorHAnsi" w:hAnsiTheme="majorHAnsi" w:cs="Times New Roman"/>
      <w:caps/>
      <w:color w:val="44546A" w:themeColor="text2"/>
      <w:sz w:val="32"/>
      <w:szCs w:val="32"/>
      <w:lang w:eastAsia="ja-JP"/>
    </w:rPr>
  </w:style>
  <w:style w:type="paragraph" w:styleId="Heading2">
    <w:name w:val="heading 2"/>
    <w:basedOn w:val="Normal"/>
    <w:next w:val="Normal"/>
    <w:link w:val="Heading2Char"/>
    <w:uiPriority w:val="9"/>
    <w:qFormat/>
    <w:rsid w:val="00550ED0"/>
    <w:pPr>
      <w:spacing w:before="240" w:after="80" w:line="264" w:lineRule="auto"/>
      <w:outlineLvl w:val="1"/>
    </w:pPr>
    <w:rPr>
      <w:rFonts w:eastAsiaTheme="minorHAnsi" w:cs="Times New Roman"/>
      <w:b/>
      <w:color w:val="5B9BD5" w:themeColor="accent1"/>
      <w:spacing w:val="20"/>
      <w:sz w:val="28"/>
      <w:szCs w:val="28"/>
      <w:lang w:eastAsia="ja-JP"/>
    </w:rPr>
  </w:style>
  <w:style w:type="paragraph" w:styleId="Heading3">
    <w:name w:val="heading 3"/>
    <w:basedOn w:val="Normal"/>
    <w:next w:val="Normal"/>
    <w:link w:val="Heading3Char"/>
    <w:uiPriority w:val="9"/>
    <w:unhideWhenUsed/>
    <w:qFormat/>
    <w:rsid w:val="00550ED0"/>
    <w:pPr>
      <w:spacing w:before="240" w:after="60" w:line="264" w:lineRule="auto"/>
      <w:outlineLvl w:val="2"/>
    </w:pPr>
    <w:rPr>
      <w:rFonts w:eastAsiaTheme="minorHAnsi" w:cs="Times New Roman"/>
      <w:b/>
      <w:color w:val="000000" w:themeColor="text1"/>
      <w:spacing w:val="10"/>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A18C02EB94C5A8E383A9994A95CE7">
    <w:name w:val="D1DA18C02EB94C5A8E383A9994A95CE7"/>
    <w:rsid w:val="00550ED0"/>
  </w:style>
  <w:style w:type="paragraph" w:customStyle="1" w:styleId="73D796EDF19F4111B3CB851805D2D99A">
    <w:name w:val="73D796EDF19F4111B3CB851805D2D99A"/>
    <w:rsid w:val="00550ED0"/>
  </w:style>
  <w:style w:type="paragraph" w:customStyle="1" w:styleId="1D38C01C5B3B49EFBF900BD83084EE7D">
    <w:name w:val="1D38C01C5B3B49EFBF900BD83084EE7D"/>
    <w:rsid w:val="00550ED0"/>
  </w:style>
  <w:style w:type="paragraph" w:customStyle="1" w:styleId="3B0C7DF8BF42482DAAD95A8220F85B96">
    <w:name w:val="3B0C7DF8BF42482DAAD95A8220F85B96"/>
    <w:rsid w:val="00550ED0"/>
  </w:style>
  <w:style w:type="paragraph" w:customStyle="1" w:styleId="C6E11E34646C4F5BAFC3601656072720">
    <w:name w:val="C6E11E34646C4F5BAFC3601656072720"/>
    <w:rsid w:val="00550ED0"/>
  </w:style>
  <w:style w:type="paragraph" w:customStyle="1" w:styleId="68AAE6A9C7EA4DF1B55D4FE12B2FDC2B">
    <w:name w:val="68AAE6A9C7EA4DF1B55D4FE12B2FDC2B"/>
    <w:rsid w:val="00550ED0"/>
  </w:style>
  <w:style w:type="character" w:customStyle="1" w:styleId="Heading1Char">
    <w:name w:val="Heading 1 Char"/>
    <w:basedOn w:val="DefaultParagraphFont"/>
    <w:link w:val="Heading1"/>
    <w:uiPriority w:val="9"/>
    <w:rsid w:val="00550ED0"/>
    <w:rPr>
      <w:rFonts w:asciiTheme="majorHAnsi" w:eastAsiaTheme="minorHAnsi" w:hAnsiTheme="majorHAnsi" w:cs="Times New Roman"/>
      <w:caps/>
      <w:color w:val="44546A" w:themeColor="text2"/>
      <w:sz w:val="32"/>
      <w:szCs w:val="32"/>
      <w:lang w:eastAsia="ja-JP"/>
    </w:rPr>
  </w:style>
  <w:style w:type="character" w:customStyle="1" w:styleId="Heading2Char">
    <w:name w:val="Heading 2 Char"/>
    <w:basedOn w:val="DefaultParagraphFont"/>
    <w:link w:val="Heading2"/>
    <w:uiPriority w:val="9"/>
    <w:rsid w:val="00550ED0"/>
    <w:rPr>
      <w:rFonts w:eastAsiaTheme="minorHAnsi" w:cs="Times New Roman"/>
      <w:b/>
      <w:color w:val="5B9BD5" w:themeColor="accent1"/>
      <w:spacing w:val="20"/>
      <w:sz w:val="28"/>
      <w:szCs w:val="28"/>
      <w:lang w:eastAsia="ja-JP"/>
    </w:rPr>
  </w:style>
  <w:style w:type="character" w:customStyle="1" w:styleId="Heading3Char">
    <w:name w:val="Heading 3 Char"/>
    <w:basedOn w:val="DefaultParagraphFont"/>
    <w:link w:val="Heading3"/>
    <w:uiPriority w:val="9"/>
    <w:rsid w:val="00550ED0"/>
    <w:rPr>
      <w:rFonts w:eastAsiaTheme="minorHAnsi" w:cs="Times New Roman"/>
      <w:b/>
      <w:color w:val="000000" w:themeColor="text1"/>
      <w:spacing w:val="10"/>
      <w:sz w:val="23"/>
      <w:szCs w:val="24"/>
      <w:lang w:eastAsia="ja-JP"/>
    </w:rPr>
  </w:style>
  <w:style w:type="paragraph" w:styleId="IntenseQuote">
    <w:name w:val="Intense Quote"/>
    <w:basedOn w:val="Normal"/>
    <w:link w:val="IntenseQuoteChar"/>
    <w:uiPriority w:val="30"/>
    <w:qFormat/>
    <w:rsid w:val="00550ED0"/>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sz w:val="23"/>
      <w:szCs w:val="20"/>
      <w:shd w:val="clear" w:color="auto" w:fill="FFFFFF" w:themeFill="background1"/>
      <w:lang w:eastAsia="ja-JP"/>
    </w:rPr>
  </w:style>
  <w:style w:type="character" w:customStyle="1" w:styleId="IntenseQuoteChar">
    <w:name w:val="Intense Quote Char"/>
    <w:basedOn w:val="DefaultParagraphFont"/>
    <w:link w:val="IntenseQuote"/>
    <w:uiPriority w:val="30"/>
    <w:rsid w:val="00550ED0"/>
    <w:rPr>
      <w:rFonts w:eastAsiaTheme="minorHAnsi" w:cs="Times New Roman"/>
      <w:b/>
      <w:color w:val="ED7D31" w:themeColor="accent2"/>
      <w:sz w:val="23"/>
      <w:szCs w:val="20"/>
      <w:shd w:val="clear" w:color="auto" w:fill="FFFFFF" w:themeFill="background1"/>
      <w:lang w:eastAsia="ja-JP"/>
    </w:rPr>
  </w:style>
  <w:style w:type="paragraph" w:customStyle="1" w:styleId="91F69FE505E649EDB5BDA873F0643684">
    <w:name w:val="91F69FE505E649EDB5BDA873F0643684"/>
    <w:rsid w:val="00550ED0"/>
  </w:style>
  <w:style w:type="paragraph" w:customStyle="1" w:styleId="790F0DF654C94E998DDB8699EE505A1F">
    <w:name w:val="790F0DF654C94E998DDB8699EE505A1F"/>
    <w:rsid w:val="00550ED0"/>
  </w:style>
  <w:style w:type="paragraph" w:customStyle="1" w:styleId="E52559B4EDE94F02AB45F0DC1433CACB">
    <w:name w:val="E52559B4EDE94F02AB45F0DC1433CACB"/>
    <w:rsid w:val="00550ED0"/>
  </w:style>
  <w:style w:type="paragraph" w:customStyle="1" w:styleId="CA6799AE2FBC4837B5596A2F7832CED9">
    <w:name w:val="CA6799AE2FBC4837B5596A2F7832CED9"/>
    <w:rsid w:val="002955FA"/>
  </w:style>
  <w:style w:type="paragraph" w:customStyle="1" w:styleId="1E4841E87E634B0D8B8EC8C111B024EB">
    <w:name w:val="1E4841E87E634B0D8B8EC8C111B024EB"/>
    <w:rsid w:val="00295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file xmlns="961d1a56-715f-4725-be6b-7ec2b536d59b">Standards Documentation</Profile>
    <Group xmlns="961d1a56-715f-4725-be6b-7ec2b536d59b" xsi:nil="true"/>
  </documentManagement>
</p: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A9A5AEDD129B4C8684D3015D50074E" ma:contentTypeVersion="3" ma:contentTypeDescription="Create a new document." ma:contentTypeScope="" ma:versionID="e3b2fc2875509bee5f0a57dbc8b83565">
  <xsd:schema xmlns:xsd="http://www.w3.org/2001/XMLSchema" xmlns:xs="http://www.w3.org/2001/XMLSchema" xmlns:p="http://schemas.microsoft.com/office/2006/metadata/properties" xmlns:ns2="961d1a56-715f-4725-be6b-7ec2b536d59b" targetNamespace="http://schemas.microsoft.com/office/2006/metadata/properties" ma:root="true" ma:fieldsID="f27c2af254189a95ea83f2f461a8f81c" ns2:_="">
    <xsd:import namespace="961d1a56-715f-4725-be6b-7ec2b536d59b"/>
    <xsd:element name="properties">
      <xsd:complexType>
        <xsd:sequence>
          <xsd:element name="documentManagement">
            <xsd:complexType>
              <xsd:all>
                <xsd:element ref="ns2:InstanceID0" minOccurs="0"/>
                <xsd:element ref="ns2:Profile"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d1a56-715f-4725-be6b-7ec2b536d59b" elementFormDefault="qualified">
    <xsd:import namespace="http://schemas.microsoft.com/office/2006/documentManagement/types"/>
    <xsd:import namespace="http://schemas.microsoft.com/office/infopath/2007/PartnerControls"/>
    <xsd:element name="InstanceID0" ma:index="8" nillable="true" ma:displayName="InstanceID" ma:hidden="true" ma:internalName="InstanceID0" ma:readOnly="true">
      <xsd:simpleType>
        <xsd:restriction base="dms:Unknown"/>
      </xsd:simpleType>
    </xsd:element>
    <xsd:element name="Profile" ma:index="9" nillable="true" ma:displayName="Profile" ma:description="The Profile field describes the type of document we are working with - for instance; Status Report, Purchase Order, or Project Plan Template." ma:format="Dropdown" ma:internalName="Profile">
      <xsd:simpleType>
        <xsd:union memberTypes="dms:Text">
          <xsd:simpleType>
            <xsd:restriction base="dms:Choice">
              <xsd:enumeration value="Data Dictionary"/>
              <xsd:enumeration value="Report"/>
              <xsd:enumeration value="Data Diagram"/>
              <xsd:enumeration value="SQL Script"/>
            </xsd:restriction>
          </xsd:simpleType>
        </xsd:union>
      </xsd:simpleType>
    </xsd:element>
    <xsd:element name="Group" ma:index="10" nillable="true" ma:displayName="Group" ma:description="The Group field helps identify how this document should be grouped with other similar documents - for instance; Reports, Purchasing, or Templates." ma:format="Dropdown" ma:internalName="Group">
      <xsd:simpleType>
        <xsd:restriction base="dms:Choice">
          <xsd:enumeration value="Finance Reports"/>
          <xsd:enumeration value="HR Reports"/>
          <xsd:enumeration value="Executive Dashboard Reports"/>
          <xsd:enumeration value="Call Center Repor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8935C-BCF3-4CBC-BD01-38BEAEE2586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61d1a56-715f-4725-be6b-7ec2b536d59b"/>
    <ds:schemaRef ds:uri="http://www.w3.org/XML/1998/namespace"/>
    <ds:schemaRef ds:uri="http://purl.org/dc/dcmitype/"/>
  </ds:schemaRefs>
</ds:datastoreItem>
</file>

<file path=customXml/itemProps2.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3.xml><?xml version="1.0" encoding="utf-8"?>
<ds:datastoreItem xmlns:ds="http://schemas.openxmlformats.org/officeDocument/2006/customXml" ds:itemID="{4FC6F5FA-BEE5-4EA3-B831-DEFB39C30F5F}">
  <ds:schemaRefs>
    <ds:schemaRef ds:uri="http://schemas.microsoft.com/sharepoint/v3/contenttype/forms"/>
  </ds:schemaRefs>
</ds:datastoreItem>
</file>

<file path=customXml/itemProps4.xml><?xml version="1.0" encoding="utf-8"?>
<ds:datastoreItem xmlns:ds="http://schemas.openxmlformats.org/officeDocument/2006/customXml" ds:itemID="{C2384B20-7808-48DE-8397-B0ACB7EB7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d1a56-715f-4725-be6b-7ec2b536d5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5287A1-3105-4DA0-BB32-6C7A67BC8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0</TotalTime>
  <Pages>12</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T-SQL code standard</vt:lpstr>
    </vt:vector>
  </TitlesOfParts>
  <Company>Microsoft</Company>
  <LinksUpToDate>false</LinksUpToDate>
  <CharactersWithSpaces>16870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T-SQL code standard</dc:title>
  <dc:subject>Standards for 1-800 CONTACTS T-SQL code</dc:subject>
  <dc:creator>Steve Peterson</dc:creator>
  <cp:lastModifiedBy>Steven Peterson</cp:lastModifiedBy>
  <cp:revision>2</cp:revision>
  <cp:lastPrinted>2015-06-18T17:46:00Z</cp:lastPrinted>
  <dcterms:created xsi:type="dcterms:W3CDTF">2015-11-20T02:12:00Z</dcterms:created>
  <dcterms:modified xsi:type="dcterms:W3CDTF">2015-11-20T02:12:00Z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Profile">
    <vt:lpwstr>Standards Documentation</vt:lpwstr>
  </property>
  <property fmtid="{D5CDD505-2E9C-101B-9397-08002B2CF9AE}" pid="6" name="Group">
    <vt:lpwstr/>
  </property>
  <property fmtid="{D5CDD505-2E9C-101B-9397-08002B2CF9AE}" pid="7" name="ContentTypeId">
    <vt:lpwstr>0x01010010A9A5AEDD129B4C8684D3015D50074E</vt:lpwstr>
  </property>
</Properties>
</file>